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DCE" w:rsidRPr="00663974" w:rsidRDefault="00293DCE">
      <w:pPr>
        <w:rPr>
          <w:szCs w:val="21"/>
        </w:rPr>
      </w:pPr>
      <w:r w:rsidRPr="00663974">
        <w:rPr>
          <w:szCs w:val="21"/>
        </w:rPr>
        <w:t xml:space="preserve">4.21 </w:t>
      </w:r>
      <w:r w:rsidRPr="00663974">
        <w:rPr>
          <w:rFonts w:hint="eastAsia"/>
          <w:szCs w:val="21"/>
        </w:rPr>
        <w:t>用一片四选一数据选择器</w:t>
      </w:r>
      <w:r w:rsidRPr="00663974">
        <w:rPr>
          <w:szCs w:val="21"/>
        </w:rPr>
        <w:t>74LS153</w:t>
      </w:r>
      <w:r w:rsidRPr="00663974">
        <w:rPr>
          <w:rFonts w:hint="eastAsia"/>
          <w:szCs w:val="21"/>
        </w:rPr>
        <w:t>和适当门电路，设计一个可控的一位全加器</w:t>
      </w:r>
      <w:r w:rsidRPr="00663974">
        <w:rPr>
          <w:szCs w:val="21"/>
        </w:rPr>
        <w:t>/</w:t>
      </w:r>
      <w:r w:rsidRPr="00663974">
        <w:rPr>
          <w:rFonts w:hint="eastAsia"/>
          <w:szCs w:val="21"/>
        </w:rPr>
        <w:t>全减器，</w:t>
      </w:r>
      <w:r w:rsidRPr="00663974">
        <w:rPr>
          <w:szCs w:val="21"/>
        </w:rPr>
        <w:t>K=0</w:t>
      </w:r>
      <w:r w:rsidRPr="00663974">
        <w:rPr>
          <w:rFonts w:hint="eastAsia"/>
          <w:szCs w:val="21"/>
        </w:rPr>
        <w:t>时实现全加器功能，</w:t>
      </w:r>
      <w:r w:rsidRPr="00663974">
        <w:rPr>
          <w:szCs w:val="21"/>
        </w:rPr>
        <w:t>K=1</w:t>
      </w:r>
      <w:r w:rsidRPr="00663974">
        <w:rPr>
          <w:rFonts w:hint="eastAsia"/>
          <w:szCs w:val="21"/>
        </w:rPr>
        <w:t>时实现全减器功能。</w:t>
      </w:r>
    </w:p>
    <w:p w:rsidR="00293DCE" w:rsidRPr="00663974" w:rsidRDefault="00293DCE">
      <w:pPr>
        <w:rPr>
          <w:szCs w:val="21"/>
        </w:rPr>
      </w:pPr>
      <w:bookmarkStart w:id="0" w:name="OLE_LINK3"/>
      <w:bookmarkStart w:id="1" w:name="OLE_LINK4"/>
      <w:r w:rsidRPr="00663974">
        <w:rPr>
          <w:rFonts w:hint="eastAsia"/>
          <w:szCs w:val="21"/>
        </w:rPr>
        <w:t>解：根据题意，设</w:t>
      </w:r>
      <w:r w:rsidRPr="00663974">
        <w:rPr>
          <w:szCs w:val="21"/>
        </w:rPr>
        <w:t>K</w:t>
      </w:r>
      <w:r w:rsidRPr="00663974">
        <w:rPr>
          <w:rFonts w:hint="eastAsia"/>
          <w:szCs w:val="21"/>
        </w:rPr>
        <w:t>为控制端，</w:t>
      </w:r>
      <w:r w:rsidRPr="00663974">
        <w:rPr>
          <w:szCs w:val="21"/>
        </w:rPr>
        <w:t>Ci-1</w:t>
      </w:r>
      <w:r w:rsidRPr="00663974">
        <w:rPr>
          <w:rFonts w:hint="eastAsia"/>
          <w:szCs w:val="21"/>
        </w:rPr>
        <w:t>为低位的进位</w:t>
      </w:r>
      <w:r w:rsidRPr="00663974">
        <w:rPr>
          <w:szCs w:val="21"/>
        </w:rPr>
        <w:t>/</w:t>
      </w:r>
      <w:r w:rsidRPr="00663974">
        <w:rPr>
          <w:rFonts w:hint="eastAsia"/>
          <w:szCs w:val="21"/>
        </w:rPr>
        <w:t>借位，</w:t>
      </w:r>
      <w:r w:rsidRPr="00663974">
        <w:rPr>
          <w:szCs w:val="21"/>
        </w:rPr>
        <w:t>A</w:t>
      </w:r>
      <w:r w:rsidRPr="00663974">
        <w:rPr>
          <w:rFonts w:hint="eastAsia"/>
          <w:szCs w:val="21"/>
        </w:rPr>
        <w:t>、</w:t>
      </w:r>
      <w:r w:rsidRPr="00663974">
        <w:rPr>
          <w:szCs w:val="21"/>
        </w:rPr>
        <w:t>B</w:t>
      </w:r>
      <w:r w:rsidRPr="00663974">
        <w:rPr>
          <w:rFonts w:hint="eastAsia"/>
          <w:szCs w:val="21"/>
        </w:rPr>
        <w:t>为进行运算的一位数，</w:t>
      </w:r>
      <w:r w:rsidRPr="00663974">
        <w:rPr>
          <w:szCs w:val="21"/>
        </w:rPr>
        <w:t>S</w:t>
      </w:r>
      <w:r w:rsidRPr="00663974">
        <w:rPr>
          <w:rFonts w:hint="eastAsia"/>
          <w:szCs w:val="21"/>
        </w:rPr>
        <w:t>为本位值，</w:t>
      </w:r>
      <w:r w:rsidRPr="00663974">
        <w:rPr>
          <w:szCs w:val="21"/>
        </w:rPr>
        <w:t>Ci</w:t>
      </w:r>
      <w:r w:rsidRPr="00663974">
        <w:rPr>
          <w:rFonts w:hint="eastAsia"/>
          <w:szCs w:val="21"/>
        </w:rPr>
        <w:t>为本位进位</w:t>
      </w:r>
      <w:r w:rsidRPr="00663974">
        <w:rPr>
          <w:szCs w:val="21"/>
        </w:rPr>
        <w:t>/</w:t>
      </w:r>
      <w:r w:rsidRPr="00663974">
        <w:rPr>
          <w:rFonts w:hint="eastAsia"/>
          <w:szCs w:val="21"/>
        </w:rPr>
        <w:t>借位，列如下真值表：</w:t>
      </w:r>
    </w:p>
    <w:p w:rsidR="00293DCE" w:rsidRPr="00663974" w:rsidRDefault="00293DCE">
      <w:pPr>
        <w:rPr>
          <w:rFonts w:eastAsia="Times New Roman"/>
          <w:szCs w:val="21"/>
        </w:rPr>
      </w:pPr>
      <w:r>
        <w:rPr>
          <w:noProof/>
        </w:rPr>
      </w:r>
      <w:r w:rsidRPr="00140AB4">
        <w:rPr>
          <w:szCs w:val="21"/>
        </w:rPr>
        <w:pict>
          <v:group id="_x0000_s1026" editas="canvas" style="width:215.4pt;height:296.4pt;mso-position-horizontal-relative:char;mso-position-vertical-relative:line" coordorigin="2648,1460" coordsize="4308,592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648;top:1460;width:4308;height:592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761;top:1800;width:4082;height:385" filled="f" fillcolor="#bbe0e3" stroked="f">
              <v:textbox>
                <w:txbxContent>
                  <w:p w:rsidR="00293DCE" w:rsidRDefault="00293DCE" w:rsidP="00F91F0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lang w:val="zh-CN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 xml:space="preserve">K  Ci-1  A  B       S   Ci   </w:t>
                    </w:r>
                  </w:p>
                </w:txbxContent>
              </v:textbox>
            </v:shape>
            <v:line id="_x0000_s1029" style="position:absolute" from="2648,1502" to="6731,1502"/>
            <v:line id="_x0000_s1030" style="position:absolute" from="2648,1808" to="6731,1808"/>
            <v:shape id="_x0000_s1031" type="#_x0000_t202" style="position:absolute;left:2917;top:1460;width:3743;height:385" filled="f" fillcolor="#bbe0e3" stroked="f">
              <v:textbox>
                <w:txbxContent>
                  <w:p w:rsidR="00293DCE" w:rsidRDefault="00293DCE" w:rsidP="00F91F0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lang w:val="zh-CN"/>
                      </w:rPr>
                    </w:pPr>
                    <w:r>
                      <w:rPr>
                        <w:rFonts w:ascii="Arial" w:hAnsi="Arial" w:cs="Arial"/>
                        <w:color w:val="000000"/>
                        <w:lang w:val="zh-CN"/>
                      </w:rPr>
                      <w:t xml:space="preserve">  </w:t>
                    </w:r>
                    <w:r>
                      <w:rPr>
                        <w:rFonts w:ascii="Arial" w:hAnsi="Arial" w:cs="宋体" w:hint="eastAsia"/>
                        <w:color w:val="000000"/>
                        <w:lang w:val="zh-CN"/>
                      </w:rPr>
                      <w:t>输</w:t>
                    </w:r>
                    <w:r>
                      <w:rPr>
                        <w:rFonts w:ascii="Arial" w:hAnsi="Arial" w:cs="Arial"/>
                        <w:color w:val="000000"/>
                        <w:lang w:val="zh-CN"/>
                      </w:rPr>
                      <w:t xml:space="preserve">   </w:t>
                    </w:r>
                    <w:r>
                      <w:rPr>
                        <w:rFonts w:ascii="Arial" w:hAnsi="Arial" w:cs="宋体" w:hint="eastAsia"/>
                        <w:color w:val="000000"/>
                        <w:lang w:val="zh-CN"/>
                      </w:rPr>
                      <w:t>入</w:t>
                    </w:r>
                    <w:r>
                      <w:rPr>
                        <w:rFonts w:ascii="Arial" w:hAnsi="Arial" w:cs="Arial"/>
                        <w:color w:val="000000"/>
                        <w:lang w:val="zh-CN"/>
                      </w:rPr>
                      <w:t xml:space="preserve">            </w:t>
                    </w:r>
                    <w:r>
                      <w:rPr>
                        <w:rFonts w:ascii="Arial" w:hAnsi="Arial" w:cs="宋体" w:hint="eastAsia"/>
                        <w:color w:val="000000"/>
                        <w:lang w:val="zh-CN"/>
                      </w:rPr>
                      <w:t>输</w:t>
                    </w:r>
                    <w:r>
                      <w:rPr>
                        <w:rFonts w:ascii="Arial" w:hAnsi="Arial" w:cs="Arial"/>
                        <w:color w:val="000000"/>
                        <w:lang w:val="zh-CN"/>
                      </w:rPr>
                      <w:t xml:space="preserve">   </w:t>
                    </w:r>
                    <w:r>
                      <w:rPr>
                        <w:rFonts w:ascii="Arial" w:hAnsi="Arial" w:cs="宋体" w:hint="eastAsia"/>
                        <w:color w:val="000000"/>
                        <w:lang w:val="zh-CN"/>
                      </w:rPr>
                      <w:t>出</w:t>
                    </w:r>
                  </w:p>
                </w:txbxContent>
              </v:textbox>
            </v:shape>
            <v:line id="_x0000_s1032" style="position:absolute" from="2648,2148" to="6731,2148"/>
            <v:shape id="_x0000_s1033" type="#_x0000_t202" style="position:absolute;left:2768;top:2140;width:4188;height:5092" filled="f" fillcolor="#bbe0e3" stroked="f">
              <v:textbox>
                <w:txbxContent>
                  <w:p w:rsidR="00293DCE" w:rsidRDefault="00293DCE" w:rsidP="00F91F0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 xml:space="preserve">0   0   0   0       0    0    </w:t>
                    </w:r>
                  </w:p>
                  <w:p w:rsidR="00293DCE" w:rsidRDefault="00293DCE" w:rsidP="00F91F0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 xml:space="preserve">0   0   0   1       1    0    </w:t>
                    </w:r>
                  </w:p>
                  <w:p w:rsidR="00293DCE" w:rsidRDefault="00293DCE" w:rsidP="00F91F0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 xml:space="preserve">0   0   1   0       1    0    </w:t>
                    </w:r>
                  </w:p>
                  <w:p w:rsidR="00293DCE" w:rsidRDefault="00293DCE" w:rsidP="00F91F0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 xml:space="preserve">0   0   1   1       0    1    </w:t>
                    </w:r>
                  </w:p>
                  <w:p w:rsidR="00293DCE" w:rsidRDefault="00293DCE" w:rsidP="00F91F0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 xml:space="preserve">0   1   0   0       1    0    </w:t>
                    </w:r>
                  </w:p>
                  <w:p w:rsidR="00293DCE" w:rsidRDefault="00293DCE" w:rsidP="00F91F0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 xml:space="preserve">0   1   0   1       0    1   </w:t>
                    </w:r>
                  </w:p>
                  <w:p w:rsidR="00293DCE" w:rsidRDefault="00293DCE" w:rsidP="00F91F0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 xml:space="preserve">0   1   1   0       0    1    </w:t>
                    </w:r>
                  </w:p>
                  <w:p w:rsidR="00293DCE" w:rsidRDefault="00293DCE" w:rsidP="00F91F0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 xml:space="preserve">0   1   1   1       1    1   </w:t>
                    </w:r>
                  </w:p>
                  <w:p w:rsidR="00293DCE" w:rsidRPr="00563FA1" w:rsidRDefault="00293DCE" w:rsidP="00F91F0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>1   0   0   0       0    0</w:t>
                    </w:r>
                    <w:r w:rsidRPr="00563FA1">
                      <w:rPr>
                        <w:rFonts w:ascii="Arial" w:hAnsi="Arial" w:cs="Arial"/>
                      </w:rPr>
                      <w:t xml:space="preserve">    </w:t>
                    </w:r>
                  </w:p>
                  <w:p w:rsidR="00293DCE" w:rsidRPr="00563FA1" w:rsidRDefault="00293DCE" w:rsidP="00F91F0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</w:rPr>
                    </w:pPr>
                    <w:r w:rsidRPr="00563FA1">
                      <w:rPr>
                        <w:rFonts w:ascii="Arial" w:hAnsi="Arial" w:cs="Arial"/>
                      </w:rPr>
                      <w:t xml:space="preserve">1   0   0   1       </w:t>
                    </w:r>
                    <w:r>
                      <w:rPr>
                        <w:rFonts w:ascii="Arial" w:hAnsi="Arial" w:cs="Arial"/>
                      </w:rPr>
                      <w:t>1</w:t>
                    </w:r>
                    <w:r w:rsidRPr="00563FA1">
                      <w:rPr>
                        <w:rFonts w:ascii="Arial" w:hAnsi="Arial" w:cs="Arial"/>
                      </w:rPr>
                      <w:t xml:space="preserve">    1    </w:t>
                    </w:r>
                  </w:p>
                  <w:p w:rsidR="00293DCE" w:rsidRPr="00563FA1" w:rsidRDefault="00293DCE" w:rsidP="00F91F0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</w:rPr>
                    </w:pPr>
                    <w:r w:rsidRPr="00563FA1">
                      <w:rPr>
                        <w:rFonts w:ascii="Arial" w:hAnsi="Arial" w:cs="Arial"/>
                      </w:rPr>
                      <w:t xml:space="preserve">1   0   1   0       </w:t>
                    </w:r>
                    <w:r>
                      <w:rPr>
                        <w:rFonts w:ascii="Arial" w:hAnsi="Arial" w:cs="Arial"/>
                      </w:rPr>
                      <w:t>1</w:t>
                    </w:r>
                    <w:r w:rsidRPr="00563FA1">
                      <w:rPr>
                        <w:rFonts w:ascii="Arial" w:hAnsi="Arial" w:cs="Arial"/>
                      </w:rPr>
                      <w:t xml:space="preserve">    </w:t>
                    </w:r>
                    <w:r>
                      <w:rPr>
                        <w:rFonts w:ascii="Arial" w:hAnsi="Arial" w:cs="Arial"/>
                      </w:rPr>
                      <w:t>0</w:t>
                    </w:r>
                    <w:r w:rsidRPr="00563FA1">
                      <w:rPr>
                        <w:rFonts w:ascii="Arial" w:hAnsi="Arial" w:cs="Arial"/>
                      </w:rPr>
                      <w:t xml:space="preserve">    </w:t>
                    </w:r>
                  </w:p>
                  <w:p w:rsidR="00293DCE" w:rsidRPr="00563FA1" w:rsidRDefault="00293DCE" w:rsidP="00F91F0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</w:rPr>
                    </w:pPr>
                    <w:r w:rsidRPr="00563FA1">
                      <w:rPr>
                        <w:rFonts w:ascii="Arial" w:hAnsi="Arial" w:cs="Arial"/>
                      </w:rPr>
                      <w:t xml:space="preserve">1   0   1   1       </w:t>
                    </w:r>
                    <w:r>
                      <w:rPr>
                        <w:rFonts w:ascii="Arial" w:hAnsi="Arial" w:cs="Arial"/>
                      </w:rPr>
                      <w:t>0</w:t>
                    </w:r>
                    <w:r w:rsidRPr="00563FA1">
                      <w:rPr>
                        <w:rFonts w:ascii="Arial" w:hAnsi="Arial" w:cs="Arial"/>
                      </w:rPr>
                      <w:t xml:space="preserve">    0    </w:t>
                    </w:r>
                  </w:p>
                  <w:p w:rsidR="00293DCE" w:rsidRPr="00563FA1" w:rsidRDefault="00293DCE" w:rsidP="00F91F0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</w:rPr>
                    </w:pPr>
                    <w:r w:rsidRPr="00563FA1">
                      <w:rPr>
                        <w:rFonts w:ascii="Arial" w:hAnsi="Arial" w:cs="Arial"/>
                      </w:rPr>
                      <w:t xml:space="preserve">1   1   0   0       1    </w:t>
                    </w:r>
                    <w:r>
                      <w:rPr>
                        <w:rFonts w:ascii="Arial" w:hAnsi="Arial" w:cs="Arial"/>
                      </w:rPr>
                      <w:t>1</w:t>
                    </w:r>
                    <w:r w:rsidRPr="00563FA1">
                      <w:rPr>
                        <w:rFonts w:ascii="Arial" w:hAnsi="Arial" w:cs="Arial"/>
                      </w:rPr>
                      <w:t xml:space="preserve">    </w:t>
                    </w:r>
                  </w:p>
                  <w:p w:rsidR="00293DCE" w:rsidRPr="00563FA1" w:rsidRDefault="00293DCE" w:rsidP="00F91F0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</w:rPr>
                    </w:pPr>
                    <w:r w:rsidRPr="00563FA1">
                      <w:rPr>
                        <w:rFonts w:ascii="Arial" w:hAnsi="Arial" w:cs="Arial"/>
                      </w:rPr>
                      <w:t xml:space="preserve">1   1   0   1       </w:t>
                    </w:r>
                    <w:r>
                      <w:rPr>
                        <w:rFonts w:ascii="Arial" w:hAnsi="Arial" w:cs="Arial"/>
                      </w:rPr>
                      <w:t>0</w:t>
                    </w:r>
                    <w:r w:rsidRPr="00563FA1">
                      <w:rPr>
                        <w:rFonts w:ascii="Arial" w:hAnsi="Arial" w:cs="Arial"/>
                      </w:rPr>
                      <w:t xml:space="preserve">    </w:t>
                    </w:r>
                    <w:r>
                      <w:rPr>
                        <w:rFonts w:ascii="Arial" w:hAnsi="Arial" w:cs="Arial"/>
                      </w:rPr>
                      <w:t>1</w:t>
                    </w:r>
                    <w:r w:rsidRPr="00563FA1">
                      <w:rPr>
                        <w:rFonts w:ascii="Arial" w:hAnsi="Arial" w:cs="Arial"/>
                      </w:rPr>
                      <w:t xml:space="preserve">    </w:t>
                    </w:r>
                  </w:p>
                  <w:p w:rsidR="00293DCE" w:rsidRPr="00563FA1" w:rsidRDefault="00293DCE" w:rsidP="00F91F0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</w:rPr>
                    </w:pPr>
                    <w:r w:rsidRPr="00563FA1">
                      <w:rPr>
                        <w:rFonts w:ascii="Arial" w:hAnsi="Arial" w:cs="Arial"/>
                      </w:rPr>
                      <w:t xml:space="preserve">1   1   1   0       </w:t>
                    </w:r>
                    <w:r>
                      <w:rPr>
                        <w:rFonts w:ascii="Arial" w:hAnsi="Arial" w:cs="Arial"/>
                      </w:rPr>
                      <w:t>0</w:t>
                    </w:r>
                    <w:r w:rsidRPr="00563FA1">
                      <w:rPr>
                        <w:rFonts w:ascii="Arial" w:hAnsi="Arial" w:cs="Arial"/>
                      </w:rPr>
                      <w:t xml:space="preserve">    0    </w:t>
                    </w:r>
                  </w:p>
                  <w:p w:rsidR="00293DCE" w:rsidRDefault="00293DCE" w:rsidP="00F91F0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</w:rPr>
                    </w:pPr>
                    <w:r w:rsidRPr="00563FA1">
                      <w:rPr>
                        <w:rFonts w:ascii="Arial" w:hAnsi="Arial" w:cs="Arial"/>
                      </w:rPr>
                      <w:t xml:space="preserve">1   1   1   1       1    </w:t>
                    </w:r>
                    <w:r>
                      <w:rPr>
                        <w:rFonts w:ascii="Arial" w:hAnsi="Arial" w:cs="Arial"/>
                      </w:rPr>
                      <w:t>1</w:t>
                    </w:r>
                    <w:r w:rsidRPr="00563FA1">
                      <w:rPr>
                        <w:rFonts w:ascii="Arial" w:hAnsi="Arial" w:cs="Arial"/>
                      </w:rPr>
                      <w:t xml:space="preserve">   </w:t>
                    </w:r>
                    <w:r>
                      <w:rPr>
                        <w:rFonts w:ascii="Arial" w:hAnsi="Arial" w:cs="Arial"/>
                        <w:color w:val="000000"/>
                      </w:rPr>
                      <w:t xml:space="preserve"> </w:t>
                    </w:r>
                  </w:p>
                </w:txbxContent>
              </v:textbox>
            </v:shape>
            <v:line id="_x0000_s1034" style="position:absolute" from="2658,7232" to="6741,7233"/>
            <v:line id="_x0000_s1035" style="position:absolute" from="4788,1502" to="4789,7232"/>
            <w10:anchorlock/>
          </v:group>
        </w:pict>
      </w:r>
    </w:p>
    <w:p w:rsidR="00293DCE" w:rsidRPr="00663974" w:rsidRDefault="00293DCE" w:rsidP="00F91F0B">
      <w:pPr>
        <w:rPr>
          <w:szCs w:val="21"/>
        </w:rPr>
      </w:pPr>
      <w:r w:rsidRPr="00663974">
        <w:rPr>
          <w:rFonts w:hint="eastAsia"/>
          <w:szCs w:val="21"/>
        </w:rPr>
        <w:t>作</w:t>
      </w:r>
      <w:r w:rsidRPr="00663974">
        <w:rPr>
          <w:szCs w:val="21"/>
        </w:rPr>
        <w:t>S</w:t>
      </w:r>
      <w:r w:rsidRPr="00663974">
        <w:rPr>
          <w:rFonts w:hint="eastAsia"/>
          <w:szCs w:val="21"/>
        </w:rPr>
        <w:t>，</w:t>
      </w:r>
      <w:r w:rsidRPr="00663974">
        <w:rPr>
          <w:szCs w:val="21"/>
        </w:rPr>
        <w:t>Ci</w:t>
      </w:r>
      <w:r w:rsidRPr="00663974">
        <w:rPr>
          <w:rFonts w:hint="eastAsia"/>
          <w:szCs w:val="21"/>
        </w:rPr>
        <w:t>的卡诺图</w:t>
      </w:r>
      <w:r w:rsidRPr="00663974">
        <w:rPr>
          <w:szCs w:val="21"/>
        </w:rPr>
        <w:t>(</w:t>
      </w:r>
      <w:r w:rsidRPr="00663974">
        <w:rPr>
          <w:rFonts w:hint="eastAsia"/>
          <w:szCs w:val="21"/>
        </w:rPr>
        <w:t>以</w:t>
      </w:r>
      <w:r w:rsidRPr="00663974">
        <w:rPr>
          <w:szCs w:val="21"/>
        </w:rPr>
        <w:t>A</w:t>
      </w:r>
      <w:r w:rsidRPr="00663974">
        <w:rPr>
          <w:rFonts w:hint="eastAsia"/>
          <w:szCs w:val="21"/>
        </w:rPr>
        <w:t>，</w:t>
      </w:r>
      <w:r w:rsidRPr="00663974">
        <w:rPr>
          <w:szCs w:val="21"/>
        </w:rPr>
        <w:t>B</w:t>
      </w:r>
      <w:r w:rsidRPr="00663974">
        <w:rPr>
          <w:rFonts w:hint="eastAsia"/>
          <w:szCs w:val="21"/>
        </w:rPr>
        <w:t>作为</w:t>
      </w:r>
      <w:r w:rsidRPr="00663974">
        <w:rPr>
          <w:szCs w:val="21"/>
        </w:rPr>
        <w:t>74LS153</w:t>
      </w:r>
      <w:r w:rsidRPr="00663974">
        <w:rPr>
          <w:rFonts w:hint="eastAsia"/>
          <w:szCs w:val="21"/>
        </w:rPr>
        <w:t>的选择控制信号：</w:t>
      </w:r>
      <w:r w:rsidRPr="00663974">
        <w:rPr>
          <w:szCs w:val="21"/>
        </w:rPr>
        <w:t>A= A</w:t>
      </w:r>
      <w:r w:rsidRPr="00663974">
        <w:rPr>
          <w:szCs w:val="21"/>
          <w:vertAlign w:val="subscript"/>
        </w:rPr>
        <w:t xml:space="preserve">1 </w:t>
      </w:r>
      <w:r w:rsidRPr="00663974">
        <w:rPr>
          <w:szCs w:val="21"/>
        </w:rPr>
        <w:t>B= A</w:t>
      </w:r>
      <w:r w:rsidRPr="00663974">
        <w:rPr>
          <w:szCs w:val="21"/>
          <w:vertAlign w:val="subscript"/>
        </w:rPr>
        <w:t>0</w:t>
      </w:r>
      <w:r w:rsidRPr="00663974">
        <w:rPr>
          <w:szCs w:val="21"/>
        </w:rPr>
        <w:t xml:space="preserve">) </w:t>
      </w:r>
    </w:p>
    <w:bookmarkEnd w:id="0"/>
    <w:bookmarkEnd w:id="1"/>
    <w:p w:rsidR="00293DCE" w:rsidRPr="00663974" w:rsidRDefault="00293DCE" w:rsidP="00F91F0B">
      <w:pPr>
        <w:rPr>
          <w:rFonts w:eastAsia="Times New Roman"/>
          <w:szCs w:val="21"/>
        </w:rPr>
      </w:pPr>
      <w:r>
        <w:rPr>
          <w:noProof/>
        </w:rPr>
      </w:r>
      <w:r w:rsidRPr="00140AB4">
        <w:rPr>
          <w:szCs w:val="21"/>
        </w:rPr>
        <w:pict>
          <v:group id="_x0000_s1036" editas="canvas" style="width:262.5pt;height:202.2pt;mso-position-horizontal-relative:char;mso-position-vertical-relative:line" coordorigin="2708,2031" coordsize="5250,4044">
            <o:lock v:ext="edit" aspectratio="t"/>
            <v:shape id="_x0000_s1037" type="#_x0000_t75" style="position:absolute;left:2708;top:2031;width:5250;height:4044" o:preferrelative="f">
              <v:fill o:detectmouseclick="t"/>
              <v:path o:extrusionok="t" o:connecttype="none"/>
              <o:lock v:ext="edit" text="t"/>
            </v:shape>
            <v:shape id="_x0000_s1038" type="#_x0000_t202" style="position:absolute;left:3785;top:3109;width:583;height:423" strokecolor="white" strokeweight="0">
              <o:lock v:ext="edit" aspectratio="t"/>
              <v:textbox style="mso-next-textbox:#_x0000_s1038">
                <w:txbxContent>
                  <w:p w:rsidR="00293DCE" w:rsidRDefault="00293DCE" w:rsidP="00F91F0B">
                    <w:r>
                      <w:t>00</w:t>
                    </w:r>
                  </w:p>
                </w:txbxContent>
              </v:textbox>
            </v:shape>
            <v:shape id="_x0000_s1039" type="#_x0000_t202" style="position:absolute;left:3785;top:3907;width:583;height:423" strokecolor="white" strokeweight="0">
              <o:lock v:ext="edit" aspectratio="t"/>
              <v:textbox style="mso-next-textbox:#_x0000_s1039">
                <w:txbxContent>
                  <w:p w:rsidR="00293DCE" w:rsidRDefault="00293DCE" w:rsidP="00F91F0B">
                    <w:r>
                      <w:t>01</w:t>
                    </w:r>
                  </w:p>
                </w:txbxContent>
              </v:textbox>
            </v:shape>
            <v:shape id="_x0000_s1040" type="#_x0000_t202" style="position:absolute;left:3785;top:4705;width:583;height:423" strokecolor="white" strokeweight="0">
              <o:lock v:ext="edit" aspectratio="t"/>
              <v:textbox style="mso-next-textbox:#_x0000_s1040">
                <w:txbxContent>
                  <w:p w:rsidR="00293DCE" w:rsidRDefault="00293DCE" w:rsidP="00F91F0B">
                    <w:r>
                      <w:t>11</w:t>
                    </w:r>
                  </w:p>
                </w:txbxContent>
              </v:textbox>
            </v:shape>
            <v:shape id="_x0000_s1041" type="#_x0000_t202" style="position:absolute;left:3785;top:5343;width:583;height:423" strokecolor="white" strokeweight="0">
              <o:lock v:ext="edit" aspectratio="t"/>
              <v:textbox style="mso-next-textbox:#_x0000_s1041">
                <w:txbxContent>
                  <w:p w:rsidR="00293DCE" w:rsidRDefault="00293DCE" w:rsidP="00F91F0B">
                    <w:r>
                      <w:t>10</w:t>
                    </w:r>
                  </w:p>
                </w:txbxContent>
              </v:textbox>
            </v:shape>
            <v:shape id="_x0000_s1042" type="#_x0000_t202" style="position:absolute;left:3417;top:2631;width:679;height:423" strokecolor="white" strokeweight="0">
              <o:lock v:ext="edit" aspectratio="t"/>
              <v:textbox style="mso-next-textbox:#_x0000_s1042">
                <w:txbxContent>
                  <w:p w:rsidR="00293DCE" w:rsidRPr="004A10E1" w:rsidRDefault="00293DCE" w:rsidP="00F91F0B">
                    <w:r>
                      <w:t>AB</w:t>
                    </w:r>
                  </w:p>
                </w:txbxContent>
              </v:textbox>
            </v:shape>
            <v:shape id="_x0000_s1043" type="#_x0000_t202" style="position:absolute;left:3601;top:2342;width:1271;height:423" strokecolor="white" strokeweight="0">
              <o:lock v:ext="edit" aspectratio="t"/>
              <v:textbox style="mso-next-textbox:#_x0000_s1043">
                <w:txbxContent>
                  <w:p w:rsidR="00293DCE" w:rsidRPr="004A10E1" w:rsidRDefault="00293DCE" w:rsidP="0014427F">
                    <w:pPr>
                      <w:ind w:firstLineChars="50" w:firstLine="120"/>
                    </w:pPr>
                    <w:r>
                      <w:rPr>
                        <w:sz w:val="24"/>
                      </w:rPr>
                      <w:t>KCi-1</w:t>
                    </w:r>
                  </w:p>
                </w:txbxContent>
              </v:textbox>
            </v:shape>
            <v:shape id="_x0000_s1044" type="#_x0000_t202" style="position:absolute;left:5349;top:2570;width:583;height:422" strokecolor="white" strokeweight="0">
              <o:lock v:ext="edit" aspectratio="t"/>
              <v:textbox style="mso-next-textbox:#_x0000_s1044">
                <w:txbxContent>
                  <w:p w:rsidR="00293DCE" w:rsidRDefault="00293DCE" w:rsidP="00F91F0B">
                    <w:r>
                      <w:t>01</w:t>
                    </w:r>
                  </w:p>
                </w:txbxContent>
              </v:textbox>
            </v:shape>
            <v:shape id="_x0000_s1045" type="#_x0000_t202" style="position:absolute;left:6223;top:2585;width:583;height:423" strokecolor="white" strokeweight="0">
              <o:lock v:ext="edit" aspectratio="t"/>
              <v:textbox style="mso-next-textbox:#_x0000_s1045">
                <w:txbxContent>
                  <w:p w:rsidR="00293DCE" w:rsidRDefault="00293DCE" w:rsidP="00F91F0B">
                    <w:r>
                      <w:t>11</w:t>
                    </w:r>
                  </w:p>
                </w:txbxContent>
              </v:textbox>
            </v:shape>
            <v:shape id="_x0000_s1046" type="#_x0000_t202" style="position:absolute;left:7128;top:2570;width:582;height:422" strokecolor="white" strokeweight="0">
              <o:lock v:ext="edit" aspectratio="t"/>
              <v:textbox style="mso-next-textbox:#_x0000_s1046">
                <w:txbxContent>
                  <w:p w:rsidR="00293DCE" w:rsidRDefault="00293DCE" w:rsidP="00F91F0B">
                    <w:r>
                      <w:t>10</w:t>
                    </w:r>
                  </w:p>
                </w:txbxContent>
              </v:textbox>
            </v:shape>
            <v:shape id="_x0000_s1047" type="#_x0000_t202" style="position:absolute;left:4490;top:2585;width:583;height:423" strokecolor="white" strokeweight="0">
              <o:lock v:ext="edit" aspectratio="t"/>
              <v:textbox style="mso-next-textbox:#_x0000_s1047">
                <w:txbxContent>
                  <w:p w:rsidR="00293DCE" w:rsidRDefault="00293DCE" w:rsidP="00F91F0B">
                    <w:r>
                      <w:t>00</w:t>
                    </w:r>
                  </w:p>
                </w:txbxContent>
              </v:textbox>
            </v:shape>
            <v:rect id="_x0000_s1048" style="position:absolute;left:4368;top:2950;width:3496;height:3031">
              <o:lock v:ext="edit" aspectratio="t"/>
            </v:rect>
            <v:line id="_x0000_s1049" style="position:absolute" from="4337,4545" to="7833,4545">
              <o:lock v:ext="edit" aspectratio="t"/>
            </v:line>
            <v:line id="_x0000_s1050" style="position:absolute" from="4337,3748" to="7833,3748">
              <o:lock v:ext="edit" aspectratio="t"/>
            </v:line>
            <v:line id="_x0000_s1051" style="position:absolute" from="4337,5275" to="7833,5276">
              <o:lock v:ext="edit" aspectratio="t"/>
            </v:line>
            <v:line id="_x0000_s1052" style="position:absolute" from="6070,2950" to="6072,5981">
              <o:lock v:ext="edit" aspectratio="t"/>
            </v:line>
            <v:line id="_x0000_s1053" style="position:absolute" from="5211,2950" to="5213,5981">
              <o:lock v:ext="edit" aspectratio="t"/>
            </v:line>
            <v:line id="_x0000_s1054" style="position:absolute" from="6944,2950" to="6946,5981">
              <o:lock v:ext="edit" aspectratio="t"/>
            </v:line>
            <v:line id="_x0000_s1055" style="position:absolute" from="3601,2471" to="4337,2950">
              <o:lock v:ext="edit" aspectratio="t"/>
            </v:line>
            <v:shape id="_x0000_s1056" type="#_x0000_t202" style="position:absolute;left:7097;top:5463;width:583;height:478" strokecolor="white" strokeweight="0">
              <o:lock v:ext="edit" aspectratio="t"/>
              <v:textbox style="mso-next-textbox:#_x0000_s1056">
                <w:txbxContent>
                  <w:p w:rsidR="00293DCE" w:rsidRDefault="00293DCE" w:rsidP="00F91F0B">
                    <w:r>
                      <w:t>1</w:t>
                    </w:r>
                  </w:p>
                </w:txbxContent>
              </v:textbox>
            </v:shape>
            <v:shape id="_x0000_s1057" type="#_x0000_t202" style="position:absolute;left:7128;top:3907;width:583;height:423" strokecolor="white" strokeweight="0">
              <o:lock v:ext="edit" aspectratio="t"/>
              <v:textbox style="mso-next-textbox:#_x0000_s1057">
                <w:txbxContent>
                  <w:p w:rsidR="00293DCE" w:rsidRDefault="00293DCE" w:rsidP="00F91F0B">
                    <w:r>
                      <w:t>1</w:t>
                    </w:r>
                  </w:p>
                </w:txbxContent>
              </v:textbox>
            </v:shape>
            <v:shape id="_x0000_s1058" type="#_x0000_t202" style="position:absolute;left:6223;top:3109;width:583;height:423" strokecolor="white" strokeweight="0">
              <o:lock v:ext="edit" aspectratio="t"/>
              <v:textbox style="mso-next-textbox:#_x0000_s1058">
                <w:txbxContent>
                  <w:p w:rsidR="00293DCE" w:rsidRDefault="00293DCE" w:rsidP="00F91F0B">
                    <w:r>
                      <w:t>1</w:t>
                    </w:r>
                  </w:p>
                </w:txbxContent>
              </v:textbox>
            </v:shape>
            <v:shape id="_x0000_s1059" type="#_x0000_t202" style="position:absolute;left:4497;top:3903;width:583;height:423" strokecolor="white" strokeweight="0">
              <o:lock v:ext="edit" aspectratio="t"/>
              <v:textbox style="mso-next-textbox:#_x0000_s1059">
                <w:txbxContent>
                  <w:p w:rsidR="00293DCE" w:rsidRDefault="00293DCE" w:rsidP="00F91F0B">
                    <w:r>
                      <w:t>1</w:t>
                    </w:r>
                  </w:p>
                </w:txbxContent>
              </v:textbox>
            </v:shape>
            <v:shape id="_x0000_s1060" type="#_x0000_t202" style="position:absolute;left:5397;top:4683;width:583;height:423" strokecolor="white" strokeweight="0">
              <o:lock v:ext="edit" aspectratio="t"/>
              <v:textbox style="mso-next-textbox:#_x0000_s1060">
                <w:txbxContent>
                  <w:p w:rsidR="00293DCE" w:rsidRDefault="00293DCE" w:rsidP="00F91F0B">
                    <w:r>
                      <w:t>1</w:t>
                    </w:r>
                  </w:p>
                </w:txbxContent>
              </v:textbox>
            </v:shape>
            <v:shape id="_x0000_s1061" type="#_x0000_t202" style="position:absolute;left:4497;top:5412;width:583;height:423" strokecolor="white" strokeweight="0">
              <o:lock v:ext="edit" aspectratio="t"/>
              <v:textbox style="mso-next-textbox:#_x0000_s1061">
                <w:txbxContent>
                  <w:p w:rsidR="00293DCE" w:rsidRDefault="00293DCE" w:rsidP="00F91F0B">
                    <w:r>
                      <w:t>1</w:t>
                    </w:r>
                  </w:p>
                </w:txbxContent>
              </v:textbox>
            </v:shape>
            <v:shape id="_x0000_s1062" type="#_x0000_t202" style="position:absolute;left:6223;top:4683;width:583;height:423" strokecolor="white" strokeweight="0">
              <o:lock v:ext="edit" aspectratio="t"/>
              <v:textbox style="mso-next-textbox:#_x0000_s1062">
                <w:txbxContent>
                  <w:p w:rsidR="00293DCE" w:rsidRDefault="00293DCE" w:rsidP="00F91F0B">
                    <w:r>
                      <w:t>1</w:t>
                    </w:r>
                  </w:p>
                </w:txbxContent>
              </v:textbox>
            </v:shape>
            <v:shape id="_x0000_s1063" type="#_x0000_t202" style="position:absolute;left:2877;top:2031;width:540;height:780" strokecolor="white" strokeweight="0">
              <o:lock v:ext="edit" aspectratio="t"/>
              <v:textbox style="mso-next-textbox:#_x0000_s1063">
                <w:txbxContent>
                  <w:p w:rsidR="00293DCE" w:rsidRPr="006D0996" w:rsidRDefault="00293DCE" w:rsidP="00F91F0B">
                    <w:pPr>
                      <w:rPr>
                        <w:sz w:val="30"/>
                        <w:szCs w:val="30"/>
                      </w:rPr>
                    </w:pPr>
                    <w:r>
                      <w:rPr>
                        <w:sz w:val="30"/>
                        <w:szCs w:val="30"/>
                      </w:rPr>
                      <w:t>S</w:t>
                    </w:r>
                  </w:p>
                </w:txbxContent>
              </v:textbox>
            </v:shape>
            <v:roundrect id="_x0000_s1064" style="position:absolute;left:5303;top:3054;width:1593;height:523" arcsize="10923f">
              <v:fill opacity="0"/>
            </v:roundrect>
            <v:shape id="_x0000_s1065" type="#_x0000_t202" style="position:absolute;left:5349;top:3109;width:583;height:423" strokecolor="white" strokeweight="0">
              <o:lock v:ext="edit" aspectratio="t"/>
              <v:textbox style="mso-next-textbox:#_x0000_s1065">
                <w:txbxContent>
                  <w:p w:rsidR="00293DCE" w:rsidRDefault="00293DCE" w:rsidP="00F91F0B">
                    <w:r>
                      <w:t>1</w:t>
                    </w:r>
                  </w:p>
                </w:txbxContent>
              </v:textbox>
            </v:shape>
            <v:shapetype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_x0000_s1066" type="#_x0000_t86" style="position:absolute;left:4533;top:3796;width:540;height:682"/>
            <v:shapetype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_x0000_s1067" type="#_x0000_t85" style="position:absolute;left:7097;top:3811;width:540;height:682"/>
            <v:roundrect id="_x0000_s1068" style="position:absolute;left:5289;top:4638;width:1593;height:523" arcsize="10923f">
              <v:fill opacity="0"/>
            </v:roundrect>
            <v:shape id="_x0000_s1069" type="#_x0000_t86" style="position:absolute;left:4443;top:5313;width:540;height:635"/>
            <v:shape id="_x0000_s1070" type="#_x0000_t85" style="position:absolute;left:7007;top:5328;width:540;height:635"/>
            <w10:anchorlock/>
          </v:group>
        </w:pict>
      </w:r>
    </w:p>
    <w:p w:rsidR="00293DCE" w:rsidRPr="00663974" w:rsidRDefault="00293DCE" w:rsidP="00F91F0B">
      <w:pPr>
        <w:rPr>
          <w:szCs w:val="21"/>
        </w:rPr>
      </w:pPr>
    </w:p>
    <w:p w:rsidR="00293DCE" w:rsidRPr="00663974" w:rsidRDefault="00293DCE" w:rsidP="00F91F0B">
      <w:pPr>
        <w:rPr>
          <w:szCs w:val="21"/>
        </w:rPr>
      </w:pPr>
      <w:r w:rsidRPr="00AD05C1">
        <w:pict>
          <v:shape id="_x0000_i1027" type="#_x0000_t75" style="width:222pt;height:13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91F0B&quot;/&gt;&lt;wsp:rsid wsp:val=&quot;000808E4&quot;/&gt;&lt;wsp:rsid wsp:val=&quot;00131358&quot;/&gt;&lt;wsp:rsid wsp:val=&quot;001A7170&quot;/&gt;&lt;wsp:rsid wsp:val=&quot;001F7BF8&quot;/&gt;&lt;wsp:rsid wsp:val=&quot;00236F0F&quot;/&gt;&lt;wsp:rsid wsp:val=&quot;00406A24&quot;/&gt;&lt;wsp:rsid wsp:val=&quot;00406B9D&quot;/&gt;&lt;wsp:rsid wsp:val=&quot;00443E9B&quot;/&gt;&lt;wsp:rsid wsp:val=&quot;0049443D&quot;/&gt;&lt;wsp:rsid wsp:val=&quot;004B262C&quot;/&gt;&lt;wsp:rsid wsp:val=&quot;00586380&quot;/&gt;&lt;wsp:rsid wsp:val=&quot;005C0674&quot;/&gt;&lt;wsp:rsid wsp:val=&quot;006521B4&quot;/&gt;&lt;wsp:rsid wsp:val=&quot;00663974&quot;/&gt;&lt;wsp:rsid wsp:val=&quot;006C0224&quot;/&gt;&lt;wsp:rsid wsp:val=&quot;00731D3D&quot;/&gt;&lt;wsp:rsid wsp:val=&quot;0073732C&quot;/&gt;&lt;wsp:rsid wsp:val=&quot;007602C3&quot;/&gt;&lt;wsp:rsid wsp:val=&quot;00767802&quot;/&gt;&lt;wsp:rsid wsp:val=&quot;00776F75&quot;/&gt;&lt;wsp:rsid wsp:val=&quot;0086069B&quot;/&gt;&lt;wsp:rsid wsp:val=&quot;00B41427&quot;/&gt;&lt;wsp:rsid wsp:val=&quot;00C30956&quot;/&gt;&lt;wsp:rsid wsp:val=&quot;00C31DAD&quot;/&gt;&lt;wsp:rsid wsp:val=&quot;00D609D5&quot;/&gt;&lt;wsp:rsid wsp:val=&quot;00DA2650&quot;/&gt;&lt;wsp:rsid wsp:val=&quot;00E96321&quot;/&gt;&lt;wsp:rsid wsp:val=&quot;00F64081&quot;/&gt;&lt;wsp:rsid wsp:val=&quot;00F64C92&quot;/&gt;&lt;wsp:rsid wsp:val=&quot;00F91F0B&quot;/&gt;&lt;/wsp:rsids&gt;&lt;/w:docPr&gt;&lt;w:body&gt;&lt;w:p wsp:rsidR=&quot;00000000&quot; wsp:rsidRDefault=&quot;007602C3&quot;&gt;&lt;m:oMathPara&gt;&lt;m:oMath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S=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r&gt;&lt;tm:rPr&gt;&lt;m:sty m:val=&quot;p&quot;/&gt;&lt;/m:rPr&gt;&lt;w:rPr&gt;&lt;w:rFonts w:ascii=&quot;Cambria Math&quot; w:h-ansi=&quot;Cambria Math&quot;/&gt;&lt;wx:font wx:val=&quot;Cambria Math&quot;/&gt;&lt;w:sz-cs w:val=&quot;21&quot;/&gt;&lt;/w:rPr&gt;&lt;m:t&gt;A&lt;/m:t&gt;&lt;/m:r&gt;&lt;/m:e&gt;&lt;/m:acc&gt;&lt;m:acc&gt;&lt;m:accPr&gt;&lt;m:chr m:val=&quot;虆&quot;/&gt;&lt;m:ctrlPr&gt;&lt;w:rPr&gt;&lt;w:rFonts w:atscii=&quot;Cambria Math&quot; w:h-ansi=&quot;Cambria Math&quot;/&gt;&lt;wx:font wx:val=&quot;Cambria Math&quot;/&gt;&lt;w:sz-cs w:val=&quot;21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B&lt;/m:t&gt;&lt;/m:r&gt;&lt;/m:e&gt;&lt;/m:acc&gt;&lt;m:sSub&gt;&lt;m:sSubPr&gt;&lt;m:ctrlPr&gt;&lt;w:rPr&gt;&lt;w:rFonts w:ascii=&quot;Cambria Math&quot; w:h-ansi=&quot;Cambria Math&quot;/&gt;&lt;wx:font wx:val=&quot;Cambria Math&quot;/&gt;&lt;w:sz-cs w:val=&quot;21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C&lt;/m:t&gt;&lt;/m:r&gt;&lt;/m:e&gt;&lt;m: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i-1&lt;/m:t&gt;&lt;/m:r&gt;&lt;/m:sub&gt;&lt;/m:s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+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: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A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B&lt;/m:t&gt;&lt;/m:r&gt;&lt;m:sSub&gt;&lt;m:sSubPr&gt;&lt;m:ctrlPr&gt;&lt;w:rPr&gt;&lt;w:rFonts w:ascii=&quot;Cambria Math&quot; w:h-ansi=&quot;Cambria Math&quot;/&gt;&lt;wx:font wx:val=&quot;Cambria Math&quot;/&gt;&lt;w:sz-cs w:val=&quot;21&quot;/&gt;&lt;/w:rPr&gt;&lt;/m:ctrlPr&gt;&lt;/m:sSubPr&gt;&lt;m:e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quo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C&lt;/m:t&gt;&lt;/m:r&gt;&lt;/m:e&gt;&lt;/m:acc&gt;&lt;/m:e&gt;&lt;m: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i-1&lt;/m:t&gt;&lt;/m:r&gt;&lt;/m:sub&gt;&lt;/m:s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+A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h/m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B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m:sSub&gt;&lt;m:sSubPr&gt;&lt;m:ctrlPr&gt;&lt;w:rPr&gt;&lt;w:rFonts w:ascii=&quot;Cambria Math&quot; w:h-ansi=&quot;Cambria Math&quot;/&gt;&lt;wx:font wx:val=&quot;Cambria Math&quot;/&gt;&lt;w:sz-cs w:val=&quot;21&quot;/&gt;&lt;/w:rPr&gt;&lt;/m:ctrlPr&gt;&lt;/m:sSubPr&gt;&lt;m:e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a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C&lt;/m:t&gt;&lt;/m:r&gt;&lt;/m:e&gt;&lt;/m:acc&gt;&lt;/m:e&gt;&lt;m: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i-1&lt;/m:t&gt;&lt;/m:r&gt;&lt;/m:sub&gt;&lt;/m:s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+AB&lt;/m:t&gt;&lt;/m:r&gt;&lt;m:sSub&gt;&lt;m:sSubPr&gt;&lt;m:ctrlPr&gt;&lt;w:rPr&gt;&lt;w:rFonts w:ascii=&quot;Cambria Math&quot; w:h-ansi=&quot;Cambria Math&quot;/&gt;&lt;wx:font wx:val=&quot;Cambria Math&quot;/&gt;&lt;w:sz-cs w:val=&quot;21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C&lt;/m:t&gt;&lt;/m:r&gt;&lt;/m:e&gt;&lt;m: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i-1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</w:p>
    <w:p w:rsidR="00293DCE" w:rsidRPr="00663974" w:rsidRDefault="00293DCE" w:rsidP="00F91F0B">
      <w:pPr>
        <w:rPr>
          <w:rFonts w:eastAsia="Times New Roman"/>
          <w:szCs w:val="21"/>
        </w:rPr>
      </w:pPr>
      <w:r>
        <w:rPr>
          <w:noProof/>
        </w:rPr>
      </w:r>
      <w:r w:rsidRPr="00140AB4">
        <w:rPr>
          <w:szCs w:val="21"/>
        </w:rPr>
        <w:pict>
          <v:group id="_x0000_s1071" editas="canvas" style="width:294.2pt;height:209.05pt;mso-position-horizontal-relative:char;mso-position-vertical-relative:line" coordorigin="2708,2031" coordsize="5884,4181">
            <o:lock v:ext="edit" aspectratio="t"/>
            <v:shape id="_x0000_s1072" type="#_x0000_t75" style="position:absolute;left:2708;top:2031;width:5884;height:4181" o:preferrelative="f">
              <v:fill o:detectmouseclick="t"/>
              <v:path o:extrusionok="t" o:connecttype="none"/>
              <o:lock v:ext="edit" text="t"/>
            </v:shape>
            <v:shape id="_x0000_s1073" type="#_x0000_t202" style="position:absolute;left:3785;top:3109;width:583;height:423" strokecolor="white" strokeweight="0">
              <o:lock v:ext="edit" aspectratio="t"/>
              <v:textbox style="mso-next-textbox:#_x0000_s1073">
                <w:txbxContent>
                  <w:p w:rsidR="00293DCE" w:rsidRDefault="00293DCE" w:rsidP="0049443D">
                    <w:r>
                      <w:t>00</w:t>
                    </w:r>
                  </w:p>
                </w:txbxContent>
              </v:textbox>
            </v:shape>
            <v:shape id="_x0000_s1074" type="#_x0000_t202" style="position:absolute;left:3785;top:3907;width:583;height:423" strokecolor="white" strokeweight="0">
              <o:lock v:ext="edit" aspectratio="t"/>
              <v:textbox style="mso-next-textbox:#_x0000_s1074">
                <w:txbxContent>
                  <w:p w:rsidR="00293DCE" w:rsidRDefault="00293DCE" w:rsidP="0049443D">
                    <w:r>
                      <w:t>01</w:t>
                    </w:r>
                  </w:p>
                </w:txbxContent>
              </v:textbox>
            </v:shape>
            <v:shape id="_x0000_s1075" type="#_x0000_t202" style="position:absolute;left:3785;top:4705;width:583;height:423" strokecolor="white" strokeweight="0">
              <o:lock v:ext="edit" aspectratio="t"/>
              <v:textbox style="mso-next-textbox:#_x0000_s1075">
                <w:txbxContent>
                  <w:p w:rsidR="00293DCE" w:rsidRDefault="00293DCE" w:rsidP="0049443D">
                    <w:r>
                      <w:t>11</w:t>
                    </w:r>
                  </w:p>
                </w:txbxContent>
              </v:textbox>
            </v:shape>
            <v:shape id="_x0000_s1076" type="#_x0000_t202" style="position:absolute;left:3785;top:5343;width:583;height:423" strokecolor="white" strokeweight="0">
              <o:lock v:ext="edit" aspectratio="t"/>
              <v:textbox style="mso-next-textbox:#_x0000_s1076">
                <w:txbxContent>
                  <w:p w:rsidR="00293DCE" w:rsidRDefault="00293DCE" w:rsidP="0049443D">
                    <w:r>
                      <w:t>10</w:t>
                    </w:r>
                  </w:p>
                </w:txbxContent>
              </v:textbox>
            </v:shape>
            <v:shape id="_x0000_s1077" type="#_x0000_t202" style="position:absolute;left:3417;top:2631;width:679;height:423" strokecolor="white" strokeweight="0">
              <o:lock v:ext="edit" aspectratio="t"/>
              <v:textbox style="mso-next-textbox:#_x0000_s1077">
                <w:txbxContent>
                  <w:p w:rsidR="00293DCE" w:rsidRPr="004A10E1" w:rsidRDefault="00293DCE" w:rsidP="0049443D">
                    <w:r>
                      <w:t>AB</w:t>
                    </w:r>
                  </w:p>
                </w:txbxContent>
              </v:textbox>
            </v:shape>
            <v:shape id="_x0000_s1078" type="#_x0000_t202" style="position:absolute;left:3601;top:2342;width:1271;height:423" strokecolor="white" strokeweight="0">
              <o:lock v:ext="edit" aspectratio="t"/>
              <v:textbox style="mso-next-textbox:#_x0000_s1078">
                <w:txbxContent>
                  <w:p w:rsidR="00293DCE" w:rsidRPr="004A10E1" w:rsidRDefault="00293DCE" w:rsidP="0014427F">
                    <w:pPr>
                      <w:ind w:firstLineChars="50" w:firstLine="120"/>
                    </w:pPr>
                    <w:r>
                      <w:rPr>
                        <w:sz w:val="24"/>
                      </w:rPr>
                      <w:t>KCi-1</w:t>
                    </w:r>
                  </w:p>
                </w:txbxContent>
              </v:textbox>
            </v:shape>
            <v:shape id="_x0000_s1079" type="#_x0000_t202" style="position:absolute;left:5349;top:2570;width:583;height:422" strokecolor="white" strokeweight="0">
              <o:lock v:ext="edit" aspectratio="t"/>
              <v:textbox style="mso-next-textbox:#_x0000_s1079">
                <w:txbxContent>
                  <w:p w:rsidR="00293DCE" w:rsidRDefault="00293DCE" w:rsidP="0049443D">
                    <w:r>
                      <w:t>01</w:t>
                    </w:r>
                  </w:p>
                </w:txbxContent>
              </v:textbox>
            </v:shape>
            <v:shape id="_x0000_s1080" type="#_x0000_t202" style="position:absolute;left:6223;top:2585;width:583;height:423" strokecolor="white" strokeweight="0">
              <o:lock v:ext="edit" aspectratio="t"/>
              <v:textbox style="mso-next-textbox:#_x0000_s1080">
                <w:txbxContent>
                  <w:p w:rsidR="00293DCE" w:rsidRDefault="00293DCE" w:rsidP="0049443D">
                    <w:r>
                      <w:t>11</w:t>
                    </w:r>
                  </w:p>
                </w:txbxContent>
              </v:textbox>
            </v:shape>
            <v:shape id="_x0000_s1081" type="#_x0000_t202" style="position:absolute;left:7128;top:2570;width:582;height:422" strokecolor="white" strokeweight="0">
              <o:lock v:ext="edit" aspectratio="t"/>
              <v:textbox style="mso-next-textbox:#_x0000_s1081">
                <w:txbxContent>
                  <w:p w:rsidR="00293DCE" w:rsidRDefault="00293DCE" w:rsidP="0049443D">
                    <w:r>
                      <w:t>10</w:t>
                    </w:r>
                  </w:p>
                </w:txbxContent>
              </v:textbox>
            </v:shape>
            <v:shape id="_x0000_s1082" type="#_x0000_t202" style="position:absolute;left:4490;top:2585;width:583;height:423" strokecolor="white" strokeweight="0">
              <o:lock v:ext="edit" aspectratio="t"/>
              <v:textbox style="mso-next-textbox:#_x0000_s1082">
                <w:txbxContent>
                  <w:p w:rsidR="00293DCE" w:rsidRDefault="00293DCE" w:rsidP="0049443D">
                    <w:r>
                      <w:t>00</w:t>
                    </w:r>
                  </w:p>
                </w:txbxContent>
              </v:textbox>
            </v:shape>
            <v:rect id="_x0000_s1083" style="position:absolute;left:4368;top:2950;width:3496;height:3031">
              <o:lock v:ext="edit" aspectratio="t"/>
            </v:rect>
            <v:line id="_x0000_s1084" style="position:absolute" from="4337,4545" to="7833,4545">
              <o:lock v:ext="edit" aspectratio="t"/>
            </v:line>
            <v:line id="_x0000_s1085" style="position:absolute" from="4337,3748" to="7833,3748">
              <o:lock v:ext="edit" aspectratio="t"/>
            </v:line>
            <v:line id="_x0000_s1086" style="position:absolute" from="4337,5275" to="7833,5276">
              <o:lock v:ext="edit" aspectratio="t"/>
            </v:line>
            <v:line id="_x0000_s1087" style="position:absolute" from="6070,2950" to="6072,5981">
              <o:lock v:ext="edit" aspectratio="t"/>
            </v:line>
            <v:line id="_x0000_s1088" style="position:absolute" from="5211,2950" to="5213,5981">
              <o:lock v:ext="edit" aspectratio="t"/>
            </v:line>
            <v:line id="_x0000_s1089" style="position:absolute" from="6944,2950" to="6946,5981">
              <o:lock v:ext="edit" aspectratio="t"/>
            </v:line>
            <v:line id="_x0000_s1090" style="position:absolute" from="3601,2471" to="4337,2950">
              <o:lock v:ext="edit" aspectratio="t"/>
            </v:line>
            <v:shape id="_x0000_s1091" type="#_x0000_t202" style="position:absolute;left:6223;top:3907;width:583;height:478" strokecolor="white" strokeweight="0">
              <o:lock v:ext="edit" aspectratio="t"/>
              <v:textbox style="mso-next-textbox:#_x0000_s1091">
                <w:txbxContent>
                  <w:p w:rsidR="00293DCE" w:rsidRDefault="00293DCE" w:rsidP="0049443D">
                    <w:r>
                      <w:t>1</w:t>
                    </w:r>
                  </w:p>
                </w:txbxContent>
              </v:textbox>
            </v:shape>
            <v:shape id="_x0000_s1092" type="#_x0000_t202" style="position:absolute;left:7128;top:3907;width:583;height:423" strokecolor="white" strokeweight="0">
              <o:lock v:ext="edit" aspectratio="t"/>
              <v:textbox style="mso-next-textbox:#_x0000_s1092">
                <w:txbxContent>
                  <w:p w:rsidR="00293DCE" w:rsidRDefault="00293DCE" w:rsidP="0049443D">
                    <w:r>
                      <w:t>1</w:t>
                    </w:r>
                  </w:p>
                </w:txbxContent>
              </v:textbox>
            </v:shape>
            <v:shape id="_x0000_s1093" type="#_x0000_t202" style="position:absolute;left:6223;top:3109;width:583;height:423" strokecolor="white" strokeweight="0">
              <o:lock v:ext="edit" aspectratio="t"/>
              <v:textbox style="mso-next-textbox:#_x0000_s1093">
                <w:txbxContent>
                  <w:p w:rsidR="00293DCE" w:rsidRDefault="00293DCE" w:rsidP="0049443D">
                    <w:r>
                      <w:t>1</w:t>
                    </w:r>
                  </w:p>
                </w:txbxContent>
              </v:textbox>
            </v:shape>
            <v:shape id="_x0000_s1094" type="#_x0000_t202" style="position:absolute;left:5397;top:5463;width:583;height:423" strokecolor="white" strokeweight="0">
              <o:lock v:ext="edit" aspectratio="t"/>
              <v:textbox style="mso-next-textbox:#_x0000_s1094">
                <w:txbxContent>
                  <w:p w:rsidR="00293DCE" w:rsidRDefault="00293DCE" w:rsidP="0049443D">
                    <w:r>
                      <w:t>1</w:t>
                    </w:r>
                  </w:p>
                </w:txbxContent>
              </v:textbox>
            </v:shape>
            <v:shape id="_x0000_s1095" type="#_x0000_t202" style="position:absolute;left:5397;top:4683;width:583;height:423" strokecolor="white" strokeweight="0">
              <o:lock v:ext="edit" aspectratio="t"/>
              <v:textbox style="mso-next-textbox:#_x0000_s1095">
                <w:txbxContent>
                  <w:p w:rsidR="00293DCE" w:rsidRDefault="00293DCE" w:rsidP="0049443D">
                    <w:r>
                      <w:t>1</w:t>
                    </w:r>
                  </w:p>
                </w:txbxContent>
              </v:textbox>
            </v:shape>
            <v:shape id="_x0000_s1096" type="#_x0000_t202" style="position:absolute;left:4490;top:4683;width:583;height:423" strokecolor="white" strokeweight="0">
              <o:lock v:ext="edit" aspectratio="t"/>
              <v:textbox style="mso-next-textbox:#_x0000_s1096">
                <w:txbxContent>
                  <w:p w:rsidR="00293DCE" w:rsidRDefault="00293DCE" w:rsidP="0049443D">
                    <w:r>
                      <w:t>1</w:t>
                    </w:r>
                  </w:p>
                </w:txbxContent>
              </v:textbox>
            </v:shape>
            <v:shape id="_x0000_s1097" type="#_x0000_t202" style="position:absolute;left:6223;top:4683;width:583;height:423" strokecolor="white" strokeweight="0">
              <o:lock v:ext="edit" aspectratio="t"/>
              <v:textbox style="mso-next-textbox:#_x0000_s1097">
                <w:txbxContent>
                  <w:p w:rsidR="00293DCE" w:rsidRDefault="00293DCE" w:rsidP="0049443D">
                    <w:r>
                      <w:t>1</w:t>
                    </w:r>
                  </w:p>
                </w:txbxContent>
              </v:textbox>
            </v:shape>
            <v:shape id="_x0000_s1098" type="#_x0000_t202" style="position:absolute;left:2877;top:2031;width:724;height:780" strokecolor="white" strokeweight="0">
              <o:lock v:ext="edit" aspectratio="t"/>
              <v:textbox style="mso-next-textbox:#_x0000_s1098">
                <w:txbxContent>
                  <w:p w:rsidR="00293DCE" w:rsidRPr="006D0996" w:rsidRDefault="00293DCE" w:rsidP="0049443D">
                    <w:pPr>
                      <w:rPr>
                        <w:sz w:val="30"/>
                        <w:szCs w:val="30"/>
                      </w:rPr>
                    </w:pPr>
                    <w:r>
                      <w:rPr>
                        <w:sz w:val="30"/>
                        <w:szCs w:val="30"/>
                      </w:rPr>
                      <w:t>Ci</w:t>
                    </w:r>
                  </w:p>
                </w:txbxContent>
              </v:textbox>
            </v:shape>
            <v:roundrect id="_x0000_s1099" style="position:absolute;left:6223;top:3054;width:673;height:594" arcsize="10923f">
              <v:fill opacity="0"/>
            </v:roundrect>
            <v:shape id="_x0000_s1100" type="#_x0000_t202" style="position:absolute;left:5397;top:3907;width:583;height:423" strokecolor="white" strokeweight="0">
              <o:lock v:ext="edit" aspectratio="t"/>
              <v:textbox style="mso-next-textbox:#_x0000_s1100">
                <w:txbxContent>
                  <w:p w:rsidR="00293DCE" w:rsidRDefault="00293DCE" w:rsidP="0049443D">
                    <w:r>
                      <w:t>1</w:t>
                    </w:r>
                  </w:p>
                </w:txbxContent>
              </v:textbox>
            </v:shape>
            <v:roundrect id="_x0000_s1101" style="position:absolute;left:6118;top:3907;width:1593;height:523" arcsize="10923f">
              <v:fill opacity="0"/>
            </v:roundrect>
            <v:roundrect id="_x0000_s1102" style="position:absolute;left:4443;top:4638;width:1593;height:523" arcsize="10923f">
              <v:fill opacity="0"/>
            </v:roundrect>
            <v:roundrect id="_x0000_s1103" style="position:absolute;left:5303;top:5343;width:673;height:543" arcsize="10923f">
              <v:fill opacity="0"/>
            </v:roundrect>
            <v:roundrect id="_x0000_s1104" style="position:absolute;left:5263;top:3907;width:1593;height:523" arcsize="10923f">
              <v:fill opacity="0"/>
            </v:roundrect>
            <v:roundrect id="_x0000_s1105" style="position:absolute;left:5278;top:4627;width:1593;height:523" arcsize="10923f">
              <v:fill opacity="0"/>
            </v:roundrect>
            <w10:anchorlock/>
          </v:group>
        </w:pict>
      </w:r>
    </w:p>
    <w:p w:rsidR="00293DCE" w:rsidRPr="00663974" w:rsidRDefault="00293DCE" w:rsidP="0049443D">
      <w:pPr>
        <w:rPr>
          <w:szCs w:val="21"/>
        </w:rPr>
      </w:pPr>
      <w:r w:rsidRPr="00AD05C1">
        <w:pict>
          <v:shape id="_x0000_i1029" type="#_x0000_t75" style="width:303.75pt;height:15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91F0B&quot;/&gt;&lt;wsp:rsid wsp:val=&quot;000808E4&quot;/&gt;&lt;wsp:rsid wsp:val=&quot;00131358&quot;/&gt;&lt;wsp:rsid wsp:val=&quot;001A7170&quot;/&gt;&lt;wsp:rsid wsp:val=&quot;001F7BF8&quot;/&gt;&lt;wsp:rsid wsp:val=&quot;00236F0F&quot;/&gt;&lt;wsp:rsid wsp:val=&quot;00406A24&quot;/&gt;&lt;wsp:rsid wsp:val=&quot;00406B9D&quot;/&gt;&lt;wsp:rsid wsp:val=&quot;00443E9B&quot;/&gt;&lt;wsp:rsid wsp:val=&quot;0049443D&quot;/&gt;&lt;wsp:rsid wsp:val=&quot;004B262C&quot;/&gt;&lt;wsp:rsid wsp:val=&quot;00586380&quot;/&gt;&lt;wsp:rsid wsp:val=&quot;005C0674&quot;/&gt;&lt;wsp:rsid wsp:val=&quot;006521B4&quot;/&gt;&lt;wsp:rsid wsp:val=&quot;00663974&quot;/&gt;&lt;wsp:rsid wsp:val=&quot;006C0224&quot;/&gt;&lt;wsp:rsid wsp:val=&quot;00731D3D&quot;/&gt;&lt;wsp:rsid wsp:val=&quot;0073732C&quot;/&gt;&lt;wsp:rsid wsp:val=&quot;00767802&quot;/&gt;&lt;wsp:rsid wsp:val=&quot;00776F75&quot;/&gt;&lt;wsp:rsid wsp:val=&quot;0086069B&quot;/&gt;&lt;wsp:rsid wsp:val=&quot;009979F9&quot;/&gt;&lt;wsp:rsid wsp:val=&quot;00AD05C1&quot;/&gt;&lt;wsp:rsid wsp:val=&quot;00B41427&quot;/&gt;&lt;wsp:rsid wsp:val=&quot;00C30956&quot;/&gt;&lt;wsp:rsid wsp:val=&quot;00C31DAD&quot;/&gt;&lt;wsp:rsid wsp:val=&quot;00D609D5&quot;/&gt;&lt;wsp:rsid wsp:val=&quot;00DA2650&quot;/&gt;&lt;wsp:rsid wsp:val=&quot;00E96321&quot;/&gt;&lt;wsp:rsid wsp:val=&quot;00F64081&quot;/&gt;&lt;wsp:rsid wsp:val=&quot;00F64C92&quot;/&gt;&lt;wsp:rsid wsp:val=&quot;00F91F0B&quot;/&gt;&lt;/wsp:rsids&gt;&lt;/w:docPr&gt;&lt;w:body&gt;&lt;w:p wsp:rsidR=&quot;00000000&quot; wsp:rsidRDefault=&quot;009979F9&quot;&gt;&lt;m:oMathPara&gt;&lt;m:oMath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Ci=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&quot;/m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A&lt;/m:t&gt;&lt;/m:r&gt;&lt;/m:e&gt;&lt;/m:acc&gt;&lt;m:acc&gt;&lt;m:accPr&gt;&lt;m:chr m:val=&quot;虆&quot;/&quot;&gt;&l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B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K&lt;/m:t&gt;&lt;/m:r&gt;&lt;m:sSub&gt;&lt;m:sSubPr&gt;&lt;m:ctrlPr&gt;&lt;w:rPr&gt;&lt;w:rFonts w:ascii=&quot;Cambria Math&quot; w:h-ansi=&quot;Cambria Math&quot;/&gt;&lt;wx:font wx:val=&quot;Cambria Math&quot;/&gt;&lt;w:sz-cs w:val=&quot;21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C&lt;/m:t&gt;&lt;/m:r&gt;&lt;/m:e&gt;&lt;m: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i-1&lt;/m:t&gt;&lt;/m:r&gt;&lt;/m:sub&gt;&lt;/m:s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+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y m:val=&quot;p&quot;/&gt;&lt;/m&lt;:rPr&gt;&lt;w:rPr&gt;&lt;w:rFonts w:ascii=&quot;Cambria Math&quot; w:h-ansi=&quot;Cambria Math&quot;/&gt;&lt;wx:font wx:val=&quot;Cambria Math&quot;/&gt;&lt;w:sz-cs w:val=&quot;21&quot;/&gt;&lt;/w:rPr&gt;&lt;m:t&gt;A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B&lt;/m:t&gt;&lt;/m:r&gt;&lt;m:d&gt;&lt;m:dPr&gt;&lt;m:ctrlPr&gt;&lt;w:rPr&gt;&lt;w:rFonts w:ascii=&quot;Cambria Math&quot; w:h-ansi=&quot;Cambria Math&quot;/&gt;&lt;wx:font wx:val=&quot;Cambria Math&quot;/&gt;&lt;w:sz-cs w:val=&quot;21&quot;/&gt;&lt;/w:rPr&gt;&lt;/m:ctrlPr&gt;&lt;/m:dPr&gt;&lt;m:e&gt;&lt;m:sSub&gt;&lt;m:sSubPr&gt;&lt;m:ctrlPr&gt;&lt;w:rPr&gt;&lt;w:rFonts w:ascii=&quot;Cambria Math&quot; w:h-ansi=&quot;Cambria Math&quot;/&gt;&lt;wx:font wx:val=&quot;Cambria Math&quot;/&gt;&lt;w:sz-cs w:val=&quot;21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C&lt;/m:t&gt;&lt;/m:r&gt;&lt;/m:e&gt;&lt;m: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i-1&lt;/m:t&gt;&lt;/m:r&gt;&lt;/m:sub&gt;&lt;/m:s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+K&lt;/m:t&gt;&lt;/m:r&gt;&lt;/m:e&gt;&lt;/m:d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+A&lt;/m:t&gt;&lt;/m:r&gt;&lt;m:acc&gt;&lt;m:accPr&gt;&lt;m:chr m:val=&quot;虆&quot;/&gt;&lt;m:ctrlPr&gt;&lt;w:rPr&gt;&lt;w:rFo:nts w:ascii=&quot;Cambria Math&quot; w:h-ansi=&quot;Cambria Math&quot;/&gt;&lt;wx:font wx:val=&quot;Cambria Math&quot;/&gt;&lt;w:sz-cs w:val=&quot;21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B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y m:val=&quot;p&quot;/&gt;&lt;/m:rPr&gt;&lt;w:rPr&gt;&lt;w:rFotnts w:ascii=&quot;Cambria Math&quot; w:h-ansi=&quot;Cambria Math&quot;/&gt;&lt;wx:font wx:val=&quot;Cambria Math&quot;/&gt;&lt;w:sz-cs w:val=&quot;21&quot;/&gt;&lt;/w:rPr&gt;&lt;m:t&gt;K&lt;/m:t&gt;&lt;/m:r&gt;&lt;/m:e&gt;&lt;/m:acc&gt;&lt;m:sSub&gt;&lt;m:sSubPr&gt;&lt;m:ctrlPr&gt;&lt;w:rPr&gt;&lt;w:rFonts w:ascii=&quot;Cambria Math&quot; w:h-ansi=&quot;Cambria Math&quot;/&gt;&lt;wx:font wx:val=&quot;Cambria Math&quot;/&gt;&lt;w:sz-cs w:val=&quot;21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C&lt;/m:t&gt;&lt;/m:r&gt;&lt;/m:e&gt;&lt;m: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i-1&lt;/m:t&gt;&lt;/m:r&gt;&lt;/m:sub&gt;&lt;/m:s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+AB&lt;/m:t&gt;&lt;/m:r&gt;&lt;m:d&gt;&lt;m:dPr&gt;&lt;m:ctrlPr&gt;&lt;w:rPr&gt;&lt;w:rFonts w:ascii=&quot;Cambria Math&quot; w:h-ansi=&quot;Cambria Math&quot;/&gt;&lt;wx:font wx:val=&quot;Cambria Math&quot;/&gt;&lt;w:sz-cs w:val=&quot;21&quot;/&gt;&lt;/w:rPr&gt;&lt;/m:ctrlPr&gt;&lt;/m:dPr&gt;&lt;m:e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a&lt;m:r&gt;&lt;m:rPr&gt;&lt;m:sty m:val=&quot;p&quot;/&gt;&lt;/m:rPr&gt;&lt;w:rPr&gt;&lt;w:rFonts w:ascii=&quot;Cambria Math&quot; w:h-ansi=&quot;Cambria Math&quot;/&gt;&lt;wx:font wx:val=&quot;Cambria Math&quot;/&gt;&lt;w:sz-cs w:val=&quot;21&quot;/&gt;&lt;/w:rPr&gt;&lt;m:t&gt;K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+ &lt;/m:t&gt;&lt;/m:r&gt;&lt;m:sSub&gt;&lt;m:sSubPr&gt;&lt;m:ctrlPr&gt;&lt;w:rPr&gt;&lt;w:rFonts w:ascii=&quot;Cambria Math&quot; w:h-ansi=&quot;Cambria Math&quot;/&gt;&lt;wx:font wx:val=&quot;Cambria Math&quot;/&gt;&lt;w:sz-cs w:val=&quot;21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C&lt;/m:t&gt;&lt;/m:r&gt;&lt;/m:e&gt;&lt;m: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i-1&lt;/m:t&gt;&lt;/m:r&gt;&lt;/m:sub&gt;&lt;/m:sSub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</w:p>
    <w:p w:rsidR="00293DCE" w:rsidRPr="00663974" w:rsidRDefault="00293DCE" w:rsidP="0049443D">
      <w:pPr>
        <w:rPr>
          <w:szCs w:val="21"/>
        </w:rPr>
      </w:pPr>
      <w:r w:rsidRPr="00663974">
        <w:rPr>
          <w:szCs w:val="21"/>
        </w:rPr>
        <w:t xml:space="preserve">       </w:t>
      </w:r>
      <w:r w:rsidRPr="00AD05C1">
        <w:rPr>
          <w:szCs w:val="21"/>
        </w:rPr>
        <w:fldChar w:fldCharType="begin"/>
      </w:r>
      <w:r w:rsidRPr="00AD05C1">
        <w:rPr>
          <w:szCs w:val="21"/>
        </w:rPr>
        <w:instrText xml:space="preserve"> QUOTE </w:instrText>
      </w:r>
      <w:r w:rsidRPr="00AD05C1">
        <w:pict>
          <v:shape id="_x0000_i1030" type="#_x0000_t75" style="width:439.5pt;height:15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91F0B&quot;/&gt;&lt;wsp:rsid wsp:val=&quot;000808E4&quot;/&gt;&lt;wsp:rsid wsp:val=&quot;00131358&quot;/&gt;&lt;wsp:rsid wsp:val=&quot;001A7170&quot;/&gt;&lt;wsp:rsid wsp:val=&quot;001F7BF8&quot;/&gt;&lt;wsp:rsid wsp:val=&quot;00236F0F&quot;/&gt;&lt;wsp:rsid wsp:val=&quot;00406A24&quot;/&gt;&lt;wsp:rsid wsp:val=&quot;00406B9D&quot;/&gt;&lt;wsp:rsid wsp:val=&quot;00443E9B&quot;/&gt;&lt;wsp:rsid wsp:val=&quot;0049443D&quot;/&gt;&lt;wsp:rsid wsp:val=&quot;004B262C&quot;/&gt;&lt;wsp:rsid wsp:val=&quot;00586380&quot;/&gt;&lt;wsp:rsid wsp:val=&quot;005C0674&quot;/&gt;&lt;wsp:rsid wsp:val=&quot;006521B4&quot;/&gt;&lt;wsp:rsid wsp:val=&quot;00663974&quot;/&gt;&lt;wsp:rsid wsp:val=&quot;006C0224&quot;/&gt;&lt;wsp:rsid wsp:val=&quot;00731D3D&quot;/&gt;&lt;wsp:rsid wsp:val=&quot;0073732C&quot;/&gt;&lt;wsp:rsid wsp:val=&quot;00767802&quot;/&gt;&lt;wsp:rsid wsp:val=&quot;00776F75&quot;/&gt;&lt;wsp:rsid wsp:val=&quot;0086069B&quot;/&gt;&lt;wsp:rsid wsp:val=&quot;00AD05C1&quot;/&gt;&lt;wsp:rsid wsp:val=&quot;00B41427&quot;/&gt;&lt;wsp:rsid wsp:val=&quot;00C30956&quot;/&gt;&lt;wsp:rsid wsp:val=&quot;00C31DAD&quot;/&gt;&lt;wsp:rsid wsp:val=&quot;00D609D5&quot;/&gt;&lt;wsp:rsid wsp:val=&quot;00DA2650&quot;/&gt;&lt;wsp:rsid wsp:val=&quot;00E32372&quot;/&gt;&lt;wsp:rsid wsp:val=&quot;00E96321&quot;/&gt;&lt;wsp:rsid wsp:val=&quot;00F64081&quot;/&gt;&lt;wsp:rsid wsp:val=&quot;00F64C92&quot;/&gt;&lt;wsp:rsid wsp:val=&quot;00F91F0B&quot;/&gt;&lt;/wsp:rsids&gt;&lt;/w:docPr&gt;&lt;w:body&gt;&lt;w:p wsp:rsidR=&quot;00000000&quot; wsp:rsidRDefault=&quot;00E32372&quot;&gt;&lt;m:oMathPara&gt;&lt;m:oMath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=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&quot;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A&lt;/m:t&gt;&lt;/m:r&gt;&lt;/m:e&gt;&lt;/m:acc&gt;&lt;m:acc&gt;&lt;m:accPr&gt;&lt;m:chr m:val=&quot;虆&quot;/&gt;&lt;&quo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B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K&lt;/m:t&gt;&lt;/m:r&gt;&lt;m:sSub&gt;&lt;m:sSubPr&gt;&lt;m:ctrlPr&gt;&lt;w:rPr&gt;&lt;w:rFonts w:ascii=&quot;Cambria Math&quot; w:h-ansi=&quot;Cambria Math&quot;/&gt;&lt;wx:font wx:val=&quot;Cambria Math&quot;/&gt;&lt;w:sz-cs w:val=&quot;21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C&lt;/m:t&gt;&lt;/m:r&gt;&lt;/m:e&gt;&lt;m: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i-1&lt;/m:t&gt;&lt;/m:r&gt;&lt;/m:sub&gt;&lt;/m:s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+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y m:val=&quot;p&quot;/&gt;&lt;/m:rwPr&gt;&lt;w:rPr&gt;&lt;w:rFonts w:ascii=&quot;Cambria Math&quot; w:h-ansi=&quot;Cambria Math&quot;/&gt;&lt;wx:font wx:val=&quot;Cambria Math&quot;/&gt;&lt;w:sz-cs w:val=&quot;21&quot;/&gt;&lt;/w:rPr&gt;&lt;m:t&gt;A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B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irPr&gt;&lt;/m:ctrlPr&gt;&lt;/m:accPr&gt;&lt;m:e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y m:val=&quot;p&quot;i/&gt;&lt;/m:rPr&gt;&lt;w:rPr&gt;&lt;w:rFonts w:ascii=&quot;Cambria Math&quot; w:h-ansi=&quot;Cambria Math&quot;/&gt;&lt;wx:font wx:val=&quot;Cambria Math&quot;/&gt;&lt;w:sz-cs w:val=&quot;21&quot;/&gt;&lt;/w:rPr&gt;&lt;m:t&gt;C&lt;/m:t&gt;&lt;/m:r&gt;&lt;/m:e&gt;&lt;/m:acc&gt;&lt;m:sSub&gt;&lt;m:sSubPr&gt;&lt;m:ctrlPr&gt;&lt;w:rPr&gt;&lt;w:rFonts w:ascii=&quot;Cambria Math&quot; w:h-ansi=&quot;Cambria Math&quot;/&gt;&lt;wx:font wx:val=&quot;Cambria Math&quot;/&gt;&lt;w:sz-cs w:val=&quot;21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/m:e&gt;&lt;m: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i-1&lt;/m:t&gt;&lt;/m:r&gt;&lt;/m:sub&gt;&lt;/m:sSub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y m:val=&quot;p&quot;/&gt;&lt;/m:rPr&gt;&lt;w:rPr&gt;&lt;w:rFonts w:ascii=&quot;Cambria Math&quot; cw:h-ansi=&quot;Cambria Math&quot;/&gt;&lt;wx:font wx:val=&quot;Cambria Math&quot;/&gt;&lt;w:sz-cs w:val=&quot;21&quot;/&gt;&lt;/w:rPr&gt;&lt;m:t&gt;K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)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+A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y m:val=&quot;p&quot;/&gt;&lt;/m:rPr&gt;&lt;w:rPr&gt;&lt;w:rFonts w:ascii=&quot;Cambriac Math&quot; w:h-ansi=&quot;Cambria Math&quot;/&gt;&lt;wx:font wx:val=&quot;Cambria Math&quot;/&gt;&lt;w:sz-cs w:val=&quot;21&quot;/&gt;&lt;/w:rPr&gt;&lt;m:t&gt;B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r&gt;&lt;am:rPr&gt;&lt;m:sty m:val=&quot;p&quot;/&gt;&lt;/m:rPr&gt;&lt;w:rPr&gt;&lt;w:rFonts w:ascii=&quot;Cambria Math&quot; w:h-ansi=&quot;Cambria Math&quot;/&gt;&lt;wx:font wx:val=&quot;Cambria Math&quot;/&gt;&lt;w:sz-cs w:val=&quot;21&quot;/&gt;&lt;/w:rPr&gt;&lt;m:t&gt;K&lt;/m:t&gt;&lt;/m:r&gt;&lt;/m:e&gt;&lt;/m:acc&gt;&lt;m:sSub&gt;&lt;m:sSubPr&gt;&lt;m:ctrlPr&gt;&lt;w:rPr&gt;&lt;w:rFonts w:ascii=&quot;Cambria Math&quot; w:h-ansi=&quot;Cambria Math&quot;/&gt;&lt;wx:font wx:val=&quot;Cambria Math&quot;/&gt;&lt;w:sz-cs w:val=&quot;21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C&lt;/m:t&gt;&lt;/m:r&gt;&lt;/m:e&gt;&lt;m: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i-1&lt;/m:t&gt;&lt;/m:r&gt;&lt;/m:sub&gt;&lt;/m:s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+AB&lt;/m:t&gt;&lt;/m:r&gt;&lt;m:acc&gt;&lt;m:accPr&gt;&lt;m:chr m:val=&quot;虆&quot;/&gt;&lt;m:ctrlPr&gt;&lt;w:rPr&gt;&lt;w:rFonts w:asciiu=&quot;Cambria Math&quot; w:h-ansi=&quot;Cambria Math&quot;/&gt;&lt;wx:font wx:val=&quot;Cambria Math&quot;/&gt;&lt;w:sz-cs w:val=&quot;21&quot;/&gt;&lt;/w:rPr&gt;&lt;/m:ctrlPr&gt;&lt;/m:accPr&gt;&lt;m:e&gt;&lt;m:acc&gt;&lt;m:accPr&gt;&lt;m:chr m:val=&quot;虆&quot;/&gt;&lt;m:ctrlPr&gt;&lt;w:rPr&gt;&lt;w:rFonts w:ascii=&quot;Cambria Math&quot; w:h-ansi=&quot;Cambria Math&quot;/&gt;&lt;wx:font wx:val=&quot;uCambria Math&quot;/&gt;&lt;w:sz-cs w:val=&quot;21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C&lt;/m:t&gt;&lt;/m:r&gt;&lt;/m:e&gt;&lt;/m:acc&gt;&lt;m:sSub&gt;&lt;m:sSubPr&gt;&lt;m:ctrlPr&gt;&lt;w:rPr&gt;&lt;w:rFonts w:ascii=&quot;Cambria Math&quot; w:h-ansi=&quot;Cambria Math&quot;/&gt;&lt;wx:font wx:val=&quot;Cambria Math&quot;/&gt;&lt;w:sz-cs w:val=&quot;21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/m:e&gt;&lt;m: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i-1&lt;/m:t&gt;&lt;/m:r&gt;&lt;/m:sub&gt;&lt;/m:s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K)&lt;/m:t&gt;&lt;/m:r&gt;&lt;/m:e&gt;&lt;/m:acc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AD05C1">
        <w:rPr>
          <w:szCs w:val="21"/>
        </w:rPr>
        <w:instrText xml:space="preserve"> </w:instrText>
      </w:r>
      <w:r w:rsidRPr="00AD05C1">
        <w:rPr>
          <w:szCs w:val="21"/>
        </w:rPr>
        <w:fldChar w:fldCharType="separate"/>
      </w:r>
      <w:r w:rsidRPr="00AD05C1">
        <w:pict>
          <v:shape id="_x0000_i1031" type="#_x0000_t75" style="width:439.5pt;height:15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91F0B&quot;/&gt;&lt;wsp:rsid wsp:val=&quot;000808E4&quot;/&gt;&lt;wsp:rsid wsp:val=&quot;00131358&quot;/&gt;&lt;wsp:rsid wsp:val=&quot;001A7170&quot;/&gt;&lt;wsp:rsid wsp:val=&quot;001F7BF8&quot;/&gt;&lt;wsp:rsid wsp:val=&quot;00236F0F&quot;/&gt;&lt;wsp:rsid wsp:val=&quot;00406A24&quot;/&gt;&lt;wsp:rsid wsp:val=&quot;00406B9D&quot;/&gt;&lt;wsp:rsid wsp:val=&quot;00443E9B&quot;/&gt;&lt;wsp:rsid wsp:val=&quot;0049443D&quot;/&gt;&lt;wsp:rsid wsp:val=&quot;004B262C&quot;/&gt;&lt;wsp:rsid wsp:val=&quot;00586380&quot;/&gt;&lt;wsp:rsid wsp:val=&quot;005C0674&quot;/&gt;&lt;wsp:rsid wsp:val=&quot;006521B4&quot;/&gt;&lt;wsp:rsid wsp:val=&quot;00663974&quot;/&gt;&lt;wsp:rsid wsp:val=&quot;006C0224&quot;/&gt;&lt;wsp:rsid wsp:val=&quot;00731D3D&quot;/&gt;&lt;wsp:rsid wsp:val=&quot;0073732C&quot;/&gt;&lt;wsp:rsid wsp:val=&quot;00767802&quot;/&gt;&lt;wsp:rsid wsp:val=&quot;00776F75&quot;/&gt;&lt;wsp:rsid wsp:val=&quot;0086069B&quot;/&gt;&lt;wsp:rsid wsp:val=&quot;00AD05C1&quot;/&gt;&lt;wsp:rsid wsp:val=&quot;00B41427&quot;/&gt;&lt;wsp:rsid wsp:val=&quot;00C30956&quot;/&gt;&lt;wsp:rsid wsp:val=&quot;00C31DAD&quot;/&gt;&lt;wsp:rsid wsp:val=&quot;00D609D5&quot;/&gt;&lt;wsp:rsid wsp:val=&quot;00DA2650&quot;/&gt;&lt;wsp:rsid wsp:val=&quot;00E32372&quot;/&gt;&lt;wsp:rsid wsp:val=&quot;00E96321&quot;/&gt;&lt;wsp:rsid wsp:val=&quot;00F64081&quot;/&gt;&lt;wsp:rsid wsp:val=&quot;00F64C92&quot;/&gt;&lt;wsp:rsid wsp:val=&quot;00F91F0B&quot;/&gt;&lt;/wsp:rsids&gt;&lt;/w:docPr&gt;&lt;w:body&gt;&lt;w:p wsp:rsidR=&quot;00000000&quot; wsp:rsidRDefault=&quot;00E32372&quot;&gt;&lt;m:oMathPara&gt;&lt;m:oMath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=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&quot;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A&lt;/m:t&gt;&lt;/m:r&gt;&lt;/m:e&gt;&lt;/m:acc&gt;&lt;m:acc&gt;&lt;m:accPr&gt;&lt;m:chr m:val=&quot;虆&quot;/&gt;&lt;&quo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B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K&lt;/m:t&gt;&lt;/m:r&gt;&lt;m:sSub&gt;&lt;m:sSubPr&gt;&lt;m:ctrlPr&gt;&lt;w:rPr&gt;&lt;w:rFonts w:ascii=&quot;Cambria Math&quot; w:h-ansi=&quot;Cambria Math&quot;/&gt;&lt;wx:font wx:val=&quot;Cambria Math&quot;/&gt;&lt;w:sz-cs w:val=&quot;21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C&lt;/m:t&gt;&lt;/m:r&gt;&lt;/m:e&gt;&lt;m: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i-1&lt;/m:t&gt;&lt;/m:r&gt;&lt;/m:sub&gt;&lt;/m:s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+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y m:val=&quot;p&quot;/&gt;&lt;/m:rwPr&gt;&lt;w:rPr&gt;&lt;w:rFonts w:ascii=&quot;Cambria Math&quot; w:h-ansi=&quot;Cambria Math&quot;/&gt;&lt;wx:font wx:val=&quot;Cambria Math&quot;/&gt;&lt;w:sz-cs w:val=&quot;21&quot;/&gt;&lt;/w:rPr&gt;&lt;m:t&gt;A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B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irPr&gt;&lt;/m:ctrlPr&gt;&lt;/m:accPr&gt;&lt;m:e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y m:val=&quot;p&quot;i/&gt;&lt;/m:rPr&gt;&lt;w:rPr&gt;&lt;w:rFonts w:ascii=&quot;Cambria Math&quot; w:h-ansi=&quot;Cambria Math&quot;/&gt;&lt;wx:font wx:val=&quot;Cambria Math&quot;/&gt;&lt;w:sz-cs w:val=&quot;21&quot;/&gt;&lt;/w:rPr&gt;&lt;m:t&gt;C&lt;/m:t&gt;&lt;/m:r&gt;&lt;/m:e&gt;&lt;/m:acc&gt;&lt;m:sSub&gt;&lt;m:sSubPr&gt;&lt;m:ctrlPr&gt;&lt;w:rPr&gt;&lt;w:rFonts w:ascii=&quot;Cambria Math&quot; w:h-ansi=&quot;Cambria Math&quot;/&gt;&lt;wx:font wx:val=&quot;Cambria Math&quot;/&gt;&lt;w:sz-cs w:val=&quot;21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/m:e&gt;&lt;m: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i-1&lt;/m:t&gt;&lt;/m:r&gt;&lt;/m:sub&gt;&lt;/m:sSub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y m:val=&quot;p&quot;/&gt;&lt;/m:rPr&gt;&lt;w:rPr&gt;&lt;w:rFonts w:ascii=&quot;Cambria Math&quot; cw:h-ansi=&quot;Cambria Math&quot;/&gt;&lt;wx:font wx:val=&quot;Cambria Math&quot;/&gt;&lt;w:sz-cs w:val=&quot;21&quot;/&gt;&lt;/w:rPr&gt;&lt;m:t&gt;K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)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+A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y m:val=&quot;p&quot;/&gt;&lt;/m:rPr&gt;&lt;w:rPr&gt;&lt;w:rFonts w:ascii=&quot;Cambriac Math&quot; w:h-ansi=&quot;Cambria Math&quot;/&gt;&lt;wx:font wx:val=&quot;Cambria Math&quot;/&gt;&lt;w:sz-cs w:val=&quot;21&quot;/&gt;&lt;/w:rPr&gt;&lt;m:t&gt;B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r&gt;&lt;am:rPr&gt;&lt;m:sty m:val=&quot;p&quot;/&gt;&lt;/m:rPr&gt;&lt;w:rPr&gt;&lt;w:rFonts w:ascii=&quot;Cambria Math&quot; w:h-ansi=&quot;Cambria Math&quot;/&gt;&lt;wx:font wx:val=&quot;Cambria Math&quot;/&gt;&lt;w:sz-cs w:val=&quot;21&quot;/&gt;&lt;/w:rPr&gt;&lt;m:t&gt;K&lt;/m:t&gt;&lt;/m:r&gt;&lt;/m:e&gt;&lt;/m:acc&gt;&lt;m:sSub&gt;&lt;m:sSubPr&gt;&lt;m:ctrlPr&gt;&lt;w:rPr&gt;&lt;w:rFonts w:ascii=&quot;Cambria Math&quot; w:h-ansi=&quot;Cambria Math&quot;/&gt;&lt;wx:font wx:val=&quot;Cambria Math&quot;/&gt;&lt;w:sz-cs w:val=&quot;21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C&lt;/m:t&gt;&lt;/m:r&gt;&lt;/m:e&gt;&lt;m: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i-1&lt;/m:t&gt;&lt;/m:r&gt;&lt;/m:sub&gt;&lt;/m:s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+AB&lt;/m:t&gt;&lt;/m:r&gt;&lt;m:acc&gt;&lt;m:accPr&gt;&lt;m:chr m:val=&quot;虆&quot;/&gt;&lt;m:ctrlPr&gt;&lt;w:rPr&gt;&lt;w:rFonts w:asciiu=&quot;Cambria Math&quot; w:h-ansi=&quot;Cambria Math&quot;/&gt;&lt;wx:font wx:val=&quot;Cambria Math&quot;/&gt;&lt;w:sz-cs w:val=&quot;21&quot;/&gt;&lt;/w:rPr&gt;&lt;/m:ctrlPr&gt;&lt;/m:accPr&gt;&lt;m:e&gt;&lt;m:acc&gt;&lt;m:accPr&gt;&lt;m:chr m:val=&quot;虆&quot;/&gt;&lt;m:ctrlPr&gt;&lt;w:rPr&gt;&lt;w:rFonts w:ascii=&quot;Cambria Math&quot; w:h-ansi=&quot;Cambria Math&quot;/&gt;&lt;wx:font wx:val=&quot;uCambria Math&quot;/&gt;&lt;w:sz-cs w:val=&quot;21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C&lt;/m:t&gt;&lt;/m:r&gt;&lt;/m:e&gt;&lt;/m:acc&gt;&lt;m:sSub&gt;&lt;m:sSubPr&gt;&lt;m:ctrlPr&gt;&lt;w:rPr&gt;&lt;w:rFonts w:ascii=&quot;Cambria Math&quot; w:h-ansi=&quot;Cambria Math&quot;/&gt;&lt;wx:font wx:val=&quot;Cambria Math&quot;/&gt;&lt;w:sz-cs w:val=&quot;21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/m:e&gt;&lt;m: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i-1&lt;/m:t&gt;&lt;/m:r&gt;&lt;/m:sub&gt;&lt;/m:s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K)&lt;/m:t&gt;&lt;/m:r&gt;&lt;/m:e&gt;&lt;/m:acc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AD05C1">
        <w:rPr>
          <w:szCs w:val="21"/>
        </w:rPr>
        <w:fldChar w:fldCharType="end"/>
      </w:r>
    </w:p>
    <w:p w:rsidR="00293DCE" w:rsidRPr="00663974" w:rsidRDefault="00293DCE" w:rsidP="00E96321">
      <w:pPr>
        <w:rPr>
          <w:szCs w:val="21"/>
        </w:rPr>
      </w:pPr>
      <w:r w:rsidRPr="00663974">
        <w:rPr>
          <w:rFonts w:hint="eastAsia"/>
          <w:szCs w:val="21"/>
        </w:rPr>
        <w:t>比较</w:t>
      </w:r>
      <w:r w:rsidRPr="00663974">
        <w:rPr>
          <w:szCs w:val="21"/>
        </w:rPr>
        <w:t>74LS153</w:t>
      </w:r>
      <w:r w:rsidRPr="00663974">
        <w:rPr>
          <w:rFonts w:hint="eastAsia"/>
          <w:szCs w:val="21"/>
        </w:rPr>
        <w:t>的功能表和输出表达式可得：</w:t>
      </w:r>
    </w:p>
    <w:p w:rsidR="00293DCE" w:rsidRPr="00663974" w:rsidRDefault="00293DCE" w:rsidP="00E96321">
      <w:pPr>
        <w:rPr>
          <w:szCs w:val="21"/>
        </w:rPr>
      </w:pPr>
      <w:r w:rsidRPr="00AD05C1">
        <w:pict>
          <v:shape id="_x0000_i1032" type="#_x0000_t75" style="width:252.75pt;height:12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91F0B&quot;/&gt;&lt;wsp:rsid wsp:val=&quot;000808E4&quot;/&gt;&lt;wsp:rsid wsp:val=&quot;00131358&quot;/&gt;&lt;wsp:rsid wsp:val=&quot;001A7170&quot;/&gt;&lt;wsp:rsid wsp:val=&quot;001F7BF8&quot;/&gt;&lt;wsp:rsid wsp:val=&quot;00236F0F&quot;/&gt;&lt;wsp:rsid wsp:val=&quot;00406A24&quot;/&gt;&lt;wsp:rsid wsp:val=&quot;00406B9D&quot;/&gt;&lt;wsp:rsid wsp:val=&quot;00443E9B&quot;/&gt;&lt;wsp:rsid wsp:val=&quot;0049443D&quot;/&gt;&lt;wsp:rsid wsp:val=&quot;004B262C&quot;/&gt;&lt;wsp:rsid wsp:val=&quot;00586380&quot;/&gt;&lt;wsp:rsid wsp:val=&quot;005C0674&quot;/&gt;&lt;wsp:rsid wsp:val=&quot;006521B4&quot;/&gt;&lt;wsp:rsid wsp:val=&quot;00663974&quot;/&gt;&lt;wsp:rsid wsp:val=&quot;006C0224&quot;/&gt;&lt;wsp:rsid wsp:val=&quot;00731D3D&quot;/&gt;&lt;wsp:rsid wsp:val=&quot;0073732C&quot;/&gt;&lt;wsp:rsid wsp:val=&quot;00767802&quot;/&gt;&lt;wsp:rsid wsp:val=&quot;00776F75&quot;/&gt;&lt;wsp:rsid wsp:val=&quot;0086069B&quot;/&gt;&lt;wsp:rsid wsp:val=&quot;00871B71&quot;/&gt;&lt;wsp:rsid wsp:val=&quot;00AD05C1&quot;/&gt;&lt;wsp:rsid wsp:val=&quot;00B41427&quot;/&gt;&lt;wsp:rsid wsp:val=&quot;00C30956&quot;/&gt;&lt;wsp:rsid wsp:val=&quot;00C31DAD&quot;/&gt;&lt;wsp:rsid wsp:val=&quot;00D609D5&quot;/&gt;&lt;wsp:rsid wsp:val=&quot;00DA2650&quot;/&gt;&lt;wsp:rsid wsp:val=&quot;00E96321&quot;/&gt;&lt;wsp:rsid wsp:val=&quot;00F64081&quot;/&gt;&lt;wsp:rsid wsp:val=&quot;00F64C92&quot;/&gt;&lt;wsp:rsid wsp:val=&quot;00F91F0B&quot;/&gt;&lt;/wsp:rsids&gt;&lt;/w:docPr&gt;&lt;w:body&gt;&lt;w:p wsp:rsidR=&quot;00000000&quot; wsp:rsidRDefault=&quot;00871B71&quot;&gt;&lt;m:oMathPara&gt;&lt;m:oMath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1D0=&lt;/m:t&gt;&lt;/m:r&gt;&lt;m:sSub&gt;&lt;m:sSubPr&gt;&lt;m:ctrlPr&gt;&lt;w:rPr&gt;&lt;w:rFonts w:ascii=&quot;Cambria Math&quot; w:h-ansi=&quot;Cambria Math&quot;/&gt;&lt;wx:font wx:val=&quot;Cambria Math&quot;/&gt;&lt;w:sz-cs w:val=&quot;21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C&lt;/m:t&gt;&lt;/m:r&gt;&lt;/m:e&gt;&lt;m: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i-1&lt;/m:t&gt;&lt;/m:r&gt;&lt;/m:sub&gt;&lt;/m:s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  1D1=&lt;/m:t&gt;&lt;/m:r&gt;&lt;m:sSub&gt;&lt;m:sSubPr&gt;&lt;m:ctrlPr&gt;&lt;w:rPr&gt;&lt;w:rFonts w:ascii=&quot;Cambria Math&quot; w:h-ansi=&quot;Cambria Math&quot;/&gt;&lt;wx:font wx:val=&quot;Cambria Math&quot;/&gt;&lt;w:sz-cs w:val=&quot;21&quot;/&gt;&lt;/w:rPr&gt;&lt;/m:ctrlPr&gt;&lt;/m:sSubPr&gt;&lt;m:e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y m:val=&quot;p&quot;/&gt;&lt;/m:rPr&gt;&lt;w:rPr&gt;&lt;w:SrFonts w:ascii=&quot;Cambria Math&quot; w:h-ansi=&quot;Cambria Math&quot;/&gt;&lt;wx:font wx:val=&quot;Cambria Math&quot;/&gt;&lt;w:sz-cs w:val=&quot;21&quot;/&gt;&lt;/w:rPr&gt;&lt;m:t&gt;C&lt;/m:t&gt;&lt;/m:r&gt;&lt;/m:e&gt;&lt;/m:acc&gt;&lt;/m:e&gt;&lt;m: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i-1&lt;/m:t&gt;&lt;/m:r&gt;&lt;/m:sub&gt;&lt;/m:s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 1D2=&lt;/m:t&gt;&lt;/m:r&gt;&lt;m:sSub&gt;&lt;m:sSubPr&gt;&lt;m:ctrlPr&gt;&lt;w:rPr&gt;&lt;w:rFonts w:ascii=&quot;Cambria Math&quot; w:h-ansi=&quot;Cambria Math&quot;/&gt;&lt;wx:font wx:val=&quot;Cambria Math&quot;/&gt;&lt;w:sz-cs w:val=&quot;21&quot;/&gt;&lt;/w:rPr&gt;&lt;/m:ctrlPr&gt;&lt;/m:sSubPr&gt;&lt;m:e&gt;&lt;m:acc&gt;&lt;m:accPr&gt;&lt;m:chr m:val=&quot;虆&quot;/&gt;a&l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C&lt;/m:t&gt;&lt;/m:r&gt;&lt;/m:e&gt;&lt;/m:acc&gt;&lt;/m:e&gt;&lt;m: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i-1&lt;/m:t&gt;&lt;/m:r&gt;&lt;/m:sub&gt;&lt;/m:s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1D3=&lt;/m:t&gt;&lt;/m:r&gt;&lt;m:sSub&gt;&lt;m:sSubPr&gt;&lt;m:ctrlPr&gt;&lt;w:rPr&gt;&lt;w:rFonts w:ascii=&quot;Cambria Math&quot; w:h-ansi=&quot;Cambria Math&quot;/&gt;&lt;wx:font wx:val=&quot;Cambria Math&quot;/&gt;&lt;w:sz-cs w:val=&quot;21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C&lt;/m:t&gt;&lt;/m:r&gt;&lt;/m:e&gt;&lt;m: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i-1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</w:p>
    <w:p w:rsidR="00293DCE" w:rsidRPr="00663974" w:rsidRDefault="00293DCE" w:rsidP="00F91F0B">
      <w:pPr>
        <w:rPr>
          <w:szCs w:val="21"/>
        </w:rPr>
      </w:pPr>
      <w:r w:rsidRPr="00AD05C1">
        <w:pict>
          <v:shape id="_x0000_i1033" type="#_x0000_t75" style="width:470.25pt;height:15.7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91F0B&quot;/&gt;&lt;wsp:rsid wsp:val=&quot;000808E4&quot;/&gt;&lt;wsp:rsid wsp:val=&quot;00131358&quot;/&gt;&lt;wsp:rsid wsp:val=&quot;001A7170&quot;/&gt;&lt;wsp:rsid wsp:val=&quot;001F7BF8&quot;/&gt;&lt;wsp:rsid wsp:val=&quot;00236F0F&quot;/&gt;&lt;wsp:rsid wsp:val=&quot;00335602&quot;/&gt;&lt;wsp:rsid wsp:val=&quot;00406A24&quot;/&gt;&lt;wsp:rsid wsp:val=&quot;00406B9D&quot;/&gt;&lt;wsp:rsid wsp:val=&quot;00443E9B&quot;/&gt;&lt;wsp:rsid wsp:val=&quot;0049443D&quot;/&gt;&lt;wsp:rsid wsp:val=&quot;004B262C&quot;/&gt;&lt;wsp:rsid wsp:val=&quot;00586380&quot;/&gt;&lt;wsp:rsid wsp:val=&quot;005C0674&quot;/&gt;&lt;wsp:rsid wsp:val=&quot;006521B4&quot;/&gt;&lt;wsp:rsid wsp:val=&quot;00663974&quot;/&gt;&lt;wsp:rsid wsp:val=&quot;006C0224&quot;/&gt;&lt;wsp:rsid wsp:val=&quot;00731D3D&quot;/&gt;&lt;wsp:rsid wsp:val=&quot;0073732C&quot;/&gt;&lt;wsp:rsid wsp:val=&quot;00767802&quot;/&gt;&lt;wsp:rsid wsp:val=&quot;00776F75&quot;/&gt;&lt;wsp:rsid wsp:val=&quot;0086069B&quot;/&gt;&lt;wsp:rsid wsp:val=&quot;00AD05C1&quot;/&gt;&lt;wsp:rsid wsp:val=&quot;00B41427&quot;/&gt;&lt;wsp:rsid wsp:val=&quot;00C30956&quot;/&gt;&lt;wsp:rsid wsp:val=&quot;00C31DAD&quot;/&gt;&lt;wsp:rsid wsp:val=&quot;00D609D5&quot;/&gt;&lt;wsp:rsid wsp:val=&quot;00DA2650&quot;/&gt;&lt;wsp:rsid wsp:val=&quot;00E96321&quot;/&gt;&lt;wsp:rsid wsp:val=&quot;00F64081&quot;/&gt;&lt;wsp:rsid wsp:val=&quot;00F64C92&quot;/&gt;&lt;wsp:rsid wsp:val=&quot;00F91F0B&quot;/&gt;&lt;/wsp:rsids&gt;&lt;/w:docPr&gt;&lt;w:body&gt;&lt;w:p wsp:rsidR=&quot;00000000&quot; wsp:rsidRDefault=&quot;00335602&quot;&gt;&lt;m:oMathPara&gt;&lt;m:oMath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2D0=K&lt;/m:t&gt;&lt;/m:r&gt;&lt;m:sSub&gt;&lt;m:sSubPr&gt;&lt;m:ctrlPr&gt;&lt;w:rPr&gt;&lt;w:rFonts w:ascii=&quot;Cambria Math&quot; w:h-ansi=&quot;Cambria Math&quot;/&gt;&lt;wx:font wx:val=&quot;Cambria Math&quot;/&gt;&lt;w:sz-cs w:val=&quot;21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C&lt;/m:t&gt;&lt;/m:r&gt;&lt;/m:e&gt;&lt;m: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i-1&lt;/m:t&gt;&lt;/m:r&gt;&lt;/m:sub&gt;&lt;/m:s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2D1=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&gt;/m:ctrlPr&gt;&lt;/m:accPr&gt;&lt;m:e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y m:val=&quot;p&quot;/&gt;&lt;/m&gt;:rPr&gt;&lt;w:rPr&gt;&lt;w:rFonts w:ascii=&quot;Cambria Math&quot; w:h-ansi=&quot;Cambria Math&quot;/&gt;&lt;wx:font wx:val=&quot;Cambria Math&quot;/&gt;&lt;w:sz-cs w:val=&quot;21&quot;/&gt;&lt;/w:rPr&gt;&lt;m:t&gt;C&lt;/m:t&gt;&lt;/m:r&gt;&lt;/m:e&gt;&lt;/m:acc&gt;&lt;m:sSub&gt;&lt;m:sSubPr&gt;&lt;m:ctrlPr&gt;&lt;w:rPr&gt;&lt;w:rFonts w:ascii=&quot;Cambria Math&quot; w:h-ansi=&quot;Cambria Math&quot;/&gt;&lt;wx:font wx:val=&quot;Cambria Math&quot;/&gt;&lt;w:sz-cs w:val=&quot;21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/m:e&gt;&lt;m: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i-1&lt;/m:t&gt;&lt;/m:r&gt;&lt;/m:sub&gt;&lt;/m:sSub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y m:val=&quot;p&quot;/&gt;&lt;/m:rPr&gt;&lt;w:rPr&gt;&lt;w:rFonts w:ascii=&quot;Cambria Math&quot; w:h-a:nsi=&quot;Cambria Math&quot;/&gt;&lt;wx:font wx:val=&quot;Cambria Math&quot;/&gt;&lt;w:sz-cs w:val=&quot;21&quot;/&gt;&lt;/w:rPr&gt;&lt;m:t&gt;K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)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   2D2=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y m:val=&quot;p&quot;/&gt;&lt;/m:rPr&gt;&lt;w:rPr&gt;&lt;w:rFonts w:ascii=&quot;Cambrica Math&quot; w:h-ansi=&quot;Cambria Math&quot;/&gt;&lt;wx:font wx:val=&quot;Cambria Math&quot;/&gt;&lt;w:sz-cs w:val=&quot;21&quot;/&gt;&lt;/w:rPr&gt;&lt;m:t&gt;K&lt;/m:t&gt;&lt;/m:r&gt;&lt;/m:e&gt;&lt;/m:acc&gt;&lt;m:sSub&gt;&lt;m:sSubPr&gt;&lt;m:ctrlPr&gt;&lt;w:rPr&gt;&lt;w:rFonts w:ascii=&quot;Cambria Math&quot; w:h-ansi=&quot;Cambria Math&quot;/&gt;&lt;wx:font wx:val=&quot;Cambria Math&quot;/&gt;&lt;w:sz-cs w:val=&quot;21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C&lt;/m:t&gt;&lt;/m:r&gt;&lt;/m:e&gt;&lt;m: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i-1&lt;/m:t&gt;&lt;/m:r&gt;&lt;/m:sub&gt;&lt;/m:s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 2D3=&lt;/m:t&gt;&lt;/m:r&gt;&lt;m:acc&gt;&lt;m:accPr&gt;&lt;m:chr m:val=&quot;虆&quot;/&gt;&lt;m:ctrlPr&gt;&lt;w:rPr&gt;&lt;w:rFonts w:ascii=&quot;Cambria Math&quot; w:h-ansi=&quot;Cambria Math&quot;/&gt;&lt;wx:font wx:val=&quot;Camibria Math&quot;/&gt;&lt;w:sz-cs w:val=&quot;21&quot;/&gt;&lt;/w:rPr&gt;&lt;/m:ctrlPr&gt;&lt;/m:accPr&gt;&lt;m:e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i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C&lt;/m:t&gt;&lt;/m:r&gt;&lt;/m:e&gt;&lt;/m:acc&gt;&lt;m:sSub&gt;&lt;m:sSubPr&gt;&lt;m:ctrlPr&gt;&lt;w:rPr&gt;&lt;w:rFonts w:ascii=&quot;Cambria Math&quot; w:h-ansi=&quot;Cambria Math&quot;/&gt;&lt;wx:font wx:val=&quot;Cambria Math&quot;/&gt;&lt;w:sz-cs w:val=&quot;21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/m:e&gt;&lt;m: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i-1&lt;/m:t&gt;&lt;/m:r&gt;&lt;/m:sub&gt;&lt;/m:sSub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K)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</w:p>
    <w:p w:rsidR="00293DCE" w:rsidRPr="00663974" w:rsidRDefault="00293DCE" w:rsidP="00F91F0B">
      <w:pPr>
        <w:rPr>
          <w:szCs w:val="21"/>
        </w:rPr>
      </w:pPr>
      <w:r w:rsidRPr="00663974">
        <w:rPr>
          <w:szCs w:val="21"/>
        </w:rPr>
        <w:t>Y1</w:t>
      </w:r>
      <w:r w:rsidRPr="00663974">
        <w:rPr>
          <w:rFonts w:hint="eastAsia"/>
          <w:szCs w:val="21"/>
        </w:rPr>
        <w:t>为</w:t>
      </w:r>
      <w:r w:rsidRPr="00663974">
        <w:rPr>
          <w:szCs w:val="21"/>
        </w:rPr>
        <w:t>S</w:t>
      </w:r>
      <w:r w:rsidRPr="00663974">
        <w:rPr>
          <w:rFonts w:hint="eastAsia"/>
          <w:szCs w:val="21"/>
        </w:rPr>
        <w:t>，</w:t>
      </w:r>
      <w:r w:rsidRPr="00663974">
        <w:rPr>
          <w:szCs w:val="21"/>
        </w:rPr>
        <w:t>Y2</w:t>
      </w:r>
      <w:r w:rsidRPr="00663974">
        <w:rPr>
          <w:rFonts w:hint="eastAsia"/>
          <w:szCs w:val="21"/>
        </w:rPr>
        <w:t>为</w:t>
      </w:r>
      <w:r w:rsidRPr="00663974">
        <w:rPr>
          <w:szCs w:val="21"/>
        </w:rPr>
        <w:t>Ci</w:t>
      </w:r>
      <w:r w:rsidRPr="00663974">
        <w:rPr>
          <w:rFonts w:hint="eastAsia"/>
          <w:szCs w:val="21"/>
        </w:rPr>
        <w:t>。</w:t>
      </w:r>
    </w:p>
    <w:p w:rsidR="00293DCE" w:rsidRPr="00663974" w:rsidRDefault="00293DCE" w:rsidP="00F91F0B">
      <w:pPr>
        <w:rPr>
          <w:szCs w:val="21"/>
        </w:rPr>
      </w:pPr>
      <w:r w:rsidRPr="00663974">
        <w:rPr>
          <w:rFonts w:hint="eastAsia"/>
          <w:szCs w:val="21"/>
        </w:rPr>
        <w:t>图略。</w:t>
      </w:r>
    </w:p>
    <w:p w:rsidR="00293DCE" w:rsidRPr="00663974" w:rsidRDefault="00293DCE" w:rsidP="00F91F0B">
      <w:pPr>
        <w:rPr>
          <w:szCs w:val="21"/>
        </w:rPr>
      </w:pPr>
    </w:p>
    <w:p w:rsidR="00293DCE" w:rsidRPr="00663974" w:rsidRDefault="00293DCE" w:rsidP="0086069B">
      <w:pPr>
        <w:rPr>
          <w:szCs w:val="21"/>
        </w:rPr>
      </w:pPr>
      <w:r w:rsidRPr="00663974">
        <w:rPr>
          <w:szCs w:val="21"/>
        </w:rPr>
        <w:t>4.22</w:t>
      </w:r>
      <w:r w:rsidRPr="00663974">
        <w:rPr>
          <w:rFonts w:hint="eastAsia"/>
          <w:szCs w:val="21"/>
        </w:rPr>
        <w:t>用一片译码器</w:t>
      </w:r>
      <w:bookmarkStart w:id="2" w:name="OLE_LINK1"/>
      <w:bookmarkStart w:id="3" w:name="OLE_LINK2"/>
      <w:r w:rsidRPr="00663974">
        <w:rPr>
          <w:szCs w:val="21"/>
        </w:rPr>
        <w:t>74LS138</w:t>
      </w:r>
      <w:bookmarkEnd w:id="2"/>
      <w:bookmarkEnd w:id="3"/>
      <w:r w:rsidRPr="00663974">
        <w:rPr>
          <w:rFonts w:hint="eastAsia"/>
          <w:szCs w:val="21"/>
        </w:rPr>
        <w:t>和适当门电路，设计一个可控的一位全加器</w:t>
      </w:r>
      <w:r w:rsidRPr="00663974">
        <w:rPr>
          <w:szCs w:val="21"/>
        </w:rPr>
        <w:t>/</w:t>
      </w:r>
      <w:r w:rsidRPr="00663974">
        <w:rPr>
          <w:rFonts w:hint="eastAsia"/>
          <w:szCs w:val="21"/>
        </w:rPr>
        <w:t>全减器，</w:t>
      </w:r>
      <w:r w:rsidRPr="00663974">
        <w:rPr>
          <w:szCs w:val="21"/>
        </w:rPr>
        <w:t>K=0</w:t>
      </w:r>
      <w:r w:rsidRPr="00663974">
        <w:rPr>
          <w:rFonts w:hint="eastAsia"/>
          <w:szCs w:val="21"/>
        </w:rPr>
        <w:t>时实现全加器功能，</w:t>
      </w:r>
      <w:r w:rsidRPr="00663974">
        <w:rPr>
          <w:szCs w:val="21"/>
        </w:rPr>
        <w:t>K=1</w:t>
      </w:r>
      <w:r w:rsidRPr="00663974">
        <w:rPr>
          <w:rFonts w:hint="eastAsia"/>
          <w:szCs w:val="21"/>
        </w:rPr>
        <w:t>时实现全减器功能。</w:t>
      </w:r>
    </w:p>
    <w:p w:rsidR="00293DCE" w:rsidRPr="00663974" w:rsidRDefault="00293DCE" w:rsidP="00DA2650">
      <w:pPr>
        <w:rPr>
          <w:szCs w:val="21"/>
        </w:rPr>
      </w:pPr>
      <w:r w:rsidRPr="00663974">
        <w:rPr>
          <w:rFonts w:hint="eastAsia"/>
          <w:szCs w:val="21"/>
        </w:rPr>
        <w:t>解：根据题意，列如下真值表：</w:t>
      </w:r>
    </w:p>
    <w:p w:rsidR="00293DCE" w:rsidRPr="00663974" w:rsidRDefault="00293DCE" w:rsidP="00DA2650">
      <w:pPr>
        <w:rPr>
          <w:rFonts w:eastAsia="Times New Roman"/>
          <w:szCs w:val="21"/>
        </w:rPr>
      </w:pPr>
      <w:r>
        <w:rPr>
          <w:noProof/>
        </w:rPr>
      </w:r>
      <w:r w:rsidRPr="00140AB4">
        <w:rPr>
          <w:szCs w:val="21"/>
        </w:rPr>
        <w:pict>
          <v:group id="_x0000_s1106" editas="canvas" style="width:215.4pt;height:296.4pt;mso-position-horizontal-relative:char;mso-position-vertical-relative:line" coordorigin="2648,1460" coordsize="4308,5928">
            <o:lock v:ext="edit" aspectratio="t"/>
            <v:shape id="_x0000_s1107" type="#_x0000_t75" style="position:absolute;left:2648;top:1460;width:4308;height:5928" o:preferrelative="f">
              <v:fill o:detectmouseclick="t"/>
              <v:path o:extrusionok="t" o:connecttype="none"/>
              <o:lock v:ext="edit" text="t"/>
            </v:shape>
            <v:shape id="_x0000_s1108" type="#_x0000_t202" style="position:absolute;left:2761;top:1800;width:4082;height:385" filled="f" fillcolor="#bbe0e3" stroked="f">
              <v:textbox>
                <w:txbxContent>
                  <w:p w:rsidR="00293DCE" w:rsidRDefault="00293DCE" w:rsidP="00DA265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lang w:val="zh-CN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 xml:space="preserve">K  Ci-1  A  B       S   Ci   </w:t>
                    </w:r>
                  </w:p>
                </w:txbxContent>
              </v:textbox>
            </v:shape>
            <v:line id="_x0000_s1109" style="position:absolute" from="2648,1502" to="6731,1502"/>
            <v:line id="_x0000_s1110" style="position:absolute" from="2648,1808" to="6731,1808"/>
            <v:shape id="_x0000_s1111" type="#_x0000_t202" style="position:absolute;left:2917;top:1460;width:3743;height:385" filled="f" fillcolor="#bbe0e3" stroked="f">
              <v:textbox>
                <w:txbxContent>
                  <w:p w:rsidR="00293DCE" w:rsidRDefault="00293DCE" w:rsidP="00DA265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lang w:val="zh-CN"/>
                      </w:rPr>
                    </w:pPr>
                    <w:r>
                      <w:rPr>
                        <w:rFonts w:ascii="Arial" w:hAnsi="Arial" w:cs="Arial"/>
                        <w:color w:val="000000"/>
                        <w:lang w:val="zh-CN"/>
                      </w:rPr>
                      <w:t xml:space="preserve">  </w:t>
                    </w:r>
                    <w:r>
                      <w:rPr>
                        <w:rFonts w:ascii="Arial" w:hAnsi="Arial" w:cs="宋体" w:hint="eastAsia"/>
                        <w:color w:val="000000"/>
                        <w:lang w:val="zh-CN"/>
                      </w:rPr>
                      <w:t>输</w:t>
                    </w:r>
                    <w:r>
                      <w:rPr>
                        <w:rFonts w:ascii="Arial" w:hAnsi="Arial" w:cs="Arial"/>
                        <w:color w:val="000000"/>
                        <w:lang w:val="zh-CN"/>
                      </w:rPr>
                      <w:t xml:space="preserve">   </w:t>
                    </w:r>
                    <w:r>
                      <w:rPr>
                        <w:rFonts w:ascii="Arial" w:hAnsi="Arial" w:cs="宋体" w:hint="eastAsia"/>
                        <w:color w:val="000000"/>
                        <w:lang w:val="zh-CN"/>
                      </w:rPr>
                      <w:t>入</w:t>
                    </w:r>
                    <w:r>
                      <w:rPr>
                        <w:rFonts w:ascii="Arial" w:hAnsi="Arial" w:cs="Arial"/>
                        <w:color w:val="000000"/>
                        <w:lang w:val="zh-CN"/>
                      </w:rPr>
                      <w:t xml:space="preserve">            </w:t>
                    </w:r>
                    <w:r>
                      <w:rPr>
                        <w:rFonts w:ascii="Arial" w:hAnsi="Arial" w:cs="宋体" w:hint="eastAsia"/>
                        <w:color w:val="000000"/>
                        <w:lang w:val="zh-CN"/>
                      </w:rPr>
                      <w:t>输</w:t>
                    </w:r>
                    <w:r>
                      <w:rPr>
                        <w:rFonts w:ascii="Arial" w:hAnsi="Arial" w:cs="Arial"/>
                        <w:color w:val="000000"/>
                        <w:lang w:val="zh-CN"/>
                      </w:rPr>
                      <w:t xml:space="preserve">   </w:t>
                    </w:r>
                    <w:r>
                      <w:rPr>
                        <w:rFonts w:ascii="Arial" w:hAnsi="Arial" w:cs="宋体" w:hint="eastAsia"/>
                        <w:color w:val="000000"/>
                        <w:lang w:val="zh-CN"/>
                      </w:rPr>
                      <w:t>出</w:t>
                    </w:r>
                  </w:p>
                </w:txbxContent>
              </v:textbox>
            </v:shape>
            <v:line id="_x0000_s1112" style="position:absolute" from="2648,2148" to="6731,2148"/>
            <v:shape id="_x0000_s1113" type="#_x0000_t202" style="position:absolute;left:2768;top:2140;width:4188;height:5092" filled="f" fillcolor="#bbe0e3" stroked="f">
              <v:textbox>
                <w:txbxContent>
                  <w:p w:rsidR="00293DCE" w:rsidRDefault="00293DCE" w:rsidP="00DA265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 xml:space="preserve">0   0   0   0       0    0    </w:t>
                    </w:r>
                  </w:p>
                  <w:p w:rsidR="00293DCE" w:rsidRDefault="00293DCE" w:rsidP="00DA265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 xml:space="preserve">0   0   0   1       1    0    </w:t>
                    </w:r>
                  </w:p>
                  <w:p w:rsidR="00293DCE" w:rsidRDefault="00293DCE" w:rsidP="00DA265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 xml:space="preserve">0   0   1   0       1    0    </w:t>
                    </w:r>
                  </w:p>
                  <w:p w:rsidR="00293DCE" w:rsidRDefault="00293DCE" w:rsidP="00DA265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 xml:space="preserve">0   0   1   1       0    1    </w:t>
                    </w:r>
                  </w:p>
                  <w:p w:rsidR="00293DCE" w:rsidRDefault="00293DCE" w:rsidP="00DA265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 xml:space="preserve">0   1   0   0       1    0    </w:t>
                    </w:r>
                  </w:p>
                  <w:p w:rsidR="00293DCE" w:rsidRDefault="00293DCE" w:rsidP="00DA265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 xml:space="preserve">0   1   0   1       0    1   </w:t>
                    </w:r>
                  </w:p>
                  <w:p w:rsidR="00293DCE" w:rsidRDefault="00293DCE" w:rsidP="00DA265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 xml:space="preserve">0   1   1   0       0    1    </w:t>
                    </w:r>
                  </w:p>
                  <w:p w:rsidR="00293DCE" w:rsidRDefault="00293DCE" w:rsidP="00DA265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 xml:space="preserve">0   1   1   1       1    1   </w:t>
                    </w:r>
                  </w:p>
                  <w:p w:rsidR="00293DCE" w:rsidRPr="00563FA1" w:rsidRDefault="00293DCE" w:rsidP="00DA265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color w:val="000000"/>
                      </w:rPr>
                      <w:t>1   0   0   0       0    0</w:t>
                    </w:r>
                    <w:r w:rsidRPr="00563FA1">
                      <w:rPr>
                        <w:rFonts w:ascii="Arial" w:hAnsi="Arial" w:cs="Arial"/>
                      </w:rPr>
                      <w:t xml:space="preserve">    </w:t>
                    </w:r>
                  </w:p>
                  <w:p w:rsidR="00293DCE" w:rsidRPr="00563FA1" w:rsidRDefault="00293DCE" w:rsidP="00DA265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</w:rPr>
                    </w:pPr>
                    <w:r w:rsidRPr="00563FA1">
                      <w:rPr>
                        <w:rFonts w:ascii="Arial" w:hAnsi="Arial" w:cs="Arial"/>
                      </w:rPr>
                      <w:t xml:space="preserve">1   0   0   1       </w:t>
                    </w:r>
                    <w:r>
                      <w:rPr>
                        <w:rFonts w:ascii="Arial" w:hAnsi="Arial" w:cs="Arial"/>
                      </w:rPr>
                      <w:t>1</w:t>
                    </w:r>
                    <w:r w:rsidRPr="00563FA1">
                      <w:rPr>
                        <w:rFonts w:ascii="Arial" w:hAnsi="Arial" w:cs="Arial"/>
                      </w:rPr>
                      <w:t xml:space="preserve">    1    </w:t>
                    </w:r>
                  </w:p>
                  <w:p w:rsidR="00293DCE" w:rsidRPr="00563FA1" w:rsidRDefault="00293DCE" w:rsidP="00DA265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</w:rPr>
                    </w:pPr>
                    <w:r w:rsidRPr="00563FA1">
                      <w:rPr>
                        <w:rFonts w:ascii="Arial" w:hAnsi="Arial" w:cs="Arial"/>
                      </w:rPr>
                      <w:t xml:space="preserve">1   0   1   0       </w:t>
                    </w:r>
                    <w:r>
                      <w:rPr>
                        <w:rFonts w:ascii="Arial" w:hAnsi="Arial" w:cs="Arial"/>
                      </w:rPr>
                      <w:t>1</w:t>
                    </w:r>
                    <w:r w:rsidRPr="00563FA1">
                      <w:rPr>
                        <w:rFonts w:ascii="Arial" w:hAnsi="Arial" w:cs="Arial"/>
                      </w:rPr>
                      <w:t xml:space="preserve">    </w:t>
                    </w:r>
                    <w:r>
                      <w:rPr>
                        <w:rFonts w:ascii="Arial" w:hAnsi="Arial" w:cs="Arial"/>
                      </w:rPr>
                      <w:t>0</w:t>
                    </w:r>
                    <w:r w:rsidRPr="00563FA1">
                      <w:rPr>
                        <w:rFonts w:ascii="Arial" w:hAnsi="Arial" w:cs="Arial"/>
                      </w:rPr>
                      <w:t xml:space="preserve">    </w:t>
                    </w:r>
                  </w:p>
                  <w:p w:rsidR="00293DCE" w:rsidRPr="00563FA1" w:rsidRDefault="00293DCE" w:rsidP="00DA265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</w:rPr>
                    </w:pPr>
                    <w:r w:rsidRPr="00563FA1">
                      <w:rPr>
                        <w:rFonts w:ascii="Arial" w:hAnsi="Arial" w:cs="Arial"/>
                      </w:rPr>
                      <w:t xml:space="preserve">1   0   1   1       </w:t>
                    </w:r>
                    <w:r>
                      <w:rPr>
                        <w:rFonts w:ascii="Arial" w:hAnsi="Arial" w:cs="Arial"/>
                      </w:rPr>
                      <w:t>0</w:t>
                    </w:r>
                    <w:r w:rsidRPr="00563FA1">
                      <w:rPr>
                        <w:rFonts w:ascii="Arial" w:hAnsi="Arial" w:cs="Arial"/>
                      </w:rPr>
                      <w:t xml:space="preserve">    0    </w:t>
                    </w:r>
                  </w:p>
                  <w:p w:rsidR="00293DCE" w:rsidRPr="00563FA1" w:rsidRDefault="00293DCE" w:rsidP="00DA265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</w:rPr>
                    </w:pPr>
                    <w:r w:rsidRPr="00563FA1">
                      <w:rPr>
                        <w:rFonts w:ascii="Arial" w:hAnsi="Arial" w:cs="Arial"/>
                      </w:rPr>
                      <w:t xml:space="preserve">1   1   0   0       1    </w:t>
                    </w:r>
                    <w:r>
                      <w:rPr>
                        <w:rFonts w:ascii="Arial" w:hAnsi="Arial" w:cs="Arial"/>
                      </w:rPr>
                      <w:t>1</w:t>
                    </w:r>
                    <w:r w:rsidRPr="00563FA1">
                      <w:rPr>
                        <w:rFonts w:ascii="Arial" w:hAnsi="Arial" w:cs="Arial"/>
                      </w:rPr>
                      <w:t xml:space="preserve">    </w:t>
                    </w:r>
                  </w:p>
                  <w:p w:rsidR="00293DCE" w:rsidRPr="00563FA1" w:rsidRDefault="00293DCE" w:rsidP="00DA265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</w:rPr>
                    </w:pPr>
                    <w:r w:rsidRPr="00563FA1">
                      <w:rPr>
                        <w:rFonts w:ascii="Arial" w:hAnsi="Arial" w:cs="Arial"/>
                      </w:rPr>
                      <w:t xml:space="preserve">1   1   0   1       </w:t>
                    </w:r>
                    <w:r>
                      <w:rPr>
                        <w:rFonts w:ascii="Arial" w:hAnsi="Arial" w:cs="Arial"/>
                      </w:rPr>
                      <w:t>0</w:t>
                    </w:r>
                    <w:r w:rsidRPr="00563FA1">
                      <w:rPr>
                        <w:rFonts w:ascii="Arial" w:hAnsi="Arial" w:cs="Arial"/>
                      </w:rPr>
                      <w:t xml:space="preserve">    </w:t>
                    </w:r>
                    <w:r>
                      <w:rPr>
                        <w:rFonts w:ascii="Arial" w:hAnsi="Arial" w:cs="Arial"/>
                      </w:rPr>
                      <w:t>1</w:t>
                    </w:r>
                    <w:r w:rsidRPr="00563FA1">
                      <w:rPr>
                        <w:rFonts w:ascii="Arial" w:hAnsi="Arial" w:cs="Arial"/>
                      </w:rPr>
                      <w:t xml:space="preserve">    </w:t>
                    </w:r>
                  </w:p>
                  <w:p w:rsidR="00293DCE" w:rsidRPr="00563FA1" w:rsidRDefault="00293DCE" w:rsidP="00DA265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</w:rPr>
                    </w:pPr>
                    <w:r w:rsidRPr="00563FA1">
                      <w:rPr>
                        <w:rFonts w:ascii="Arial" w:hAnsi="Arial" w:cs="Arial"/>
                      </w:rPr>
                      <w:t xml:space="preserve">1   1   1   0       </w:t>
                    </w:r>
                    <w:r>
                      <w:rPr>
                        <w:rFonts w:ascii="Arial" w:hAnsi="Arial" w:cs="Arial"/>
                      </w:rPr>
                      <w:t>0</w:t>
                    </w:r>
                    <w:r w:rsidRPr="00563FA1">
                      <w:rPr>
                        <w:rFonts w:ascii="Arial" w:hAnsi="Arial" w:cs="Arial"/>
                      </w:rPr>
                      <w:t xml:space="preserve">    0    </w:t>
                    </w:r>
                  </w:p>
                  <w:p w:rsidR="00293DCE" w:rsidRDefault="00293DCE" w:rsidP="00DA2650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color w:val="000000"/>
                      </w:rPr>
                    </w:pPr>
                    <w:r w:rsidRPr="00563FA1">
                      <w:rPr>
                        <w:rFonts w:ascii="Arial" w:hAnsi="Arial" w:cs="Arial"/>
                      </w:rPr>
                      <w:t xml:space="preserve">1   1   1   1       1    </w:t>
                    </w:r>
                    <w:r>
                      <w:rPr>
                        <w:rFonts w:ascii="Arial" w:hAnsi="Arial" w:cs="Arial"/>
                      </w:rPr>
                      <w:t>1</w:t>
                    </w:r>
                    <w:r w:rsidRPr="00563FA1">
                      <w:rPr>
                        <w:rFonts w:ascii="Arial" w:hAnsi="Arial" w:cs="Arial"/>
                      </w:rPr>
                      <w:t xml:space="preserve">   </w:t>
                    </w:r>
                    <w:r>
                      <w:rPr>
                        <w:rFonts w:ascii="Arial" w:hAnsi="Arial" w:cs="Arial"/>
                        <w:color w:val="000000"/>
                      </w:rPr>
                      <w:t xml:space="preserve"> </w:t>
                    </w:r>
                  </w:p>
                </w:txbxContent>
              </v:textbox>
            </v:shape>
            <v:line id="_x0000_s1114" style="position:absolute" from="2658,7232" to="6741,7233"/>
            <v:line id="_x0000_s1115" style="position:absolute" from="4788,1502" to="4789,7232"/>
            <w10:anchorlock/>
          </v:group>
        </w:pict>
      </w:r>
    </w:p>
    <w:p w:rsidR="00293DCE" w:rsidRPr="00663974" w:rsidRDefault="00293DCE" w:rsidP="00DA2650">
      <w:pPr>
        <w:rPr>
          <w:szCs w:val="21"/>
        </w:rPr>
      </w:pPr>
      <w:r w:rsidRPr="00663974">
        <w:rPr>
          <w:rFonts w:hint="eastAsia"/>
          <w:szCs w:val="21"/>
        </w:rPr>
        <w:t>以</w:t>
      </w:r>
      <w:r w:rsidRPr="00663974">
        <w:rPr>
          <w:szCs w:val="21"/>
        </w:rPr>
        <w:t>Ci-1</w:t>
      </w:r>
      <w:r w:rsidRPr="00663974">
        <w:rPr>
          <w:rFonts w:hint="eastAsia"/>
          <w:szCs w:val="21"/>
        </w:rPr>
        <w:t>，</w:t>
      </w:r>
      <w:r w:rsidRPr="00663974">
        <w:rPr>
          <w:szCs w:val="21"/>
        </w:rPr>
        <w:t>A</w:t>
      </w:r>
      <w:r w:rsidRPr="00663974">
        <w:rPr>
          <w:rFonts w:hint="eastAsia"/>
          <w:szCs w:val="21"/>
        </w:rPr>
        <w:t>，</w:t>
      </w:r>
      <w:r w:rsidRPr="00663974">
        <w:rPr>
          <w:szCs w:val="21"/>
        </w:rPr>
        <w:t>B</w:t>
      </w:r>
      <w:r w:rsidRPr="00663974">
        <w:rPr>
          <w:rFonts w:hint="eastAsia"/>
          <w:szCs w:val="21"/>
        </w:rPr>
        <w:t>作为</w:t>
      </w:r>
      <w:r w:rsidRPr="00663974">
        <w:rPr>
          <w:szCs w:val="21"/>
        </w:rPr>
        <w:t>74LS138</w:t>
      </w:r>
      <w:r w:rsidRPr="00663974">
        <w:rPr>
          <w:rFonts w:hint="eastAsia"/>
          <w:szCs w:val="21"/>
        </w:rPr>
        <w:t>的地址输入端</w:t>
      </w:r>
      <w:r w:rsidRPr="00663974">
        <w:rPr>
          <w:szCs w:val="21"/>
        </w:rPr>
        <w:t>A0,A1</w:t>
      </w:r>
      <w:r w:rsidRPr="00663974">
        <w:rPr>
          <w:rFonts w:hint="eastAsia"/>
          <w:szCs w:val="21"/>
        </w:rPr>
        <w:t>和</w:t>
      </w:r>
      <w:r w:rsidRPr="00663974">
        <w:rPr>
          <w:szCs w:val="21"/>
        </w:rPr>
        <w:t>A2</w:t>
      </w:r>
      <w:r w:rsidRPr="00663974">
        <w:rPr>
          <w:rFonts w:hint="eastAsia"/>
          <w:szCs w:val="21"/>
        </w:rPr>
        <w:t>：</w:t>
      </w:r>
      <w:r w:rsidRPr="00663974">
        <w:rPr>
          <w:szCs w:val="21"/>
        </w:rPr>
        <w:t>Ci-1= A</w:t>
      </w:r>
      <w:r w:rsidRPr="00663974">
        <w:rPr>
          <w:szCs w:val="21"/>
          <w:vertAlign w:val="subscript"/>
        </w:rPr>
        <w:t xml:space="preserve">2 </w:t>
      </w:r>
      <w:bookmarkStart w:id="4" w:name="OLE_LINK5"/>
      <w:bookmarkStart w:id="5" w:name="OLE_LINK6"/>
      <w:r w:rsidRPr="00663974">
        <w:rPr>
          <w:szCs w:val="21"/>
        </w:rPr>
        <w:t>,A= A</w:t>
      </w:r>
      <w:r w:rsidRPr="00663974">
        <w:rPr>
          <w:szCs w:val="21"/>
          <w:vertAlign w:val="subscript"/>
        </w:rPr>
        <w:t>1</w:t>
      </w:r>
      <w:bookmarkEnd w:id="4"/>
      <w:bookmarkEnd w:id="5"/>
      <w:r w:rsidRPr="00663974">
        <w:rPr>
          <w:szCs w:val="21"/>
        </w:rPr>
        <w:t>,B= A</w:t>
      </w:r>
      <w:r w:rsidRPr="00663974">
        <w:rPr>
          <w:szCs w:val="21"/>
          <w:vertAlign w:val="subscript"/>
        </w:rPr>
        <w:t>0</w:t>
      </w:r>
      <w:r w:rsidRPr="00663974">
        <w:rPr>
          <w:szCs w:val="21"/>
        </w:rPr>
        <w:t>,</w:t>
      </w:r>
      <w:r w:rsidRPr="00663974">
        <w:rPr>
          <w:rFonts w:hint="eastAsia"/>
          <w:szCs w:val="21"/>
        </w:rPr>
        <w:t>对</w:t>
      </w:r>
      <w:r w:rsidRPr="00663974">
        <w:rPr>
          <w:szCs w:val="21"/>
        </w:rPr>
        <w:t>S</w:t>
      </w:r>
      <w:r w:rsidRPr="00663974">
        <w:rPr>
          <w:rFonts w:hint="eastAsia"/>
          <w:szCs w:val="21"/>
        </w:rPr>
        <w:t>，</w:t>
      </w:r>
      <w:r w:rsidRPr="00663974">
        <w:rPr>
          <w:szCs w:val="21"/>
        </w:rPr>
        <w:t>Ci</w:t>
      </w:r>
      <w:r w:rsidRPr="00663974">
        <w:rPr>
          <w:rFonts w:hint="eastAsia"/>
          <w:szCs w:val="21"/>
        </w:rPr>
        <w:t>进行化简。可得：</w:t>
      </w:r>
    </w:p>
    <w:p w:rsidR="00293DCE" w:rsidRPr="00663974" w:rsidRDefault="00293DCE" w:rsidP="00DA2650">
      <w:pPr>
        <w:rPr>
          <w:szCs w:val="21"/>
        </w:rPr>
      </w:pPr>
      <w:r w:rsidRPr="00663974">
        <w:rPr>
          <w:szCs w:val="21"/>
        </w:rPr>
        <w:t xml:space="preserve"> </w:t>
      </w:r>
      <w:r w:rsidRPr="00AD05C1">
        <w:rPr>
          <w:szCs w:val="21"/>
        </w:rPr>
        <w:fldChar w:fldCharType="begin"/>
      </w:r>
      <w:r w:rsidRPr="00AD05C1">
        <w:rPr>
          <w:szCs w:val="21"/>
        </w:rPr>
        <w:instrText xml:space="preserve"> QUOTE </w:instrText>
      </w:r>
      <w:r w:rsidRPr="00AD05C1">
        <w:pict>
          <v:shape id="_x0000_i1035" type="#_x0000_t75" style="width:96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91F0B&quot;/&gt;&lt;wsp:rsid wsp:val=&quot;000808E4&quot;/&gt;&lt;wsp:rsid wsp:val=&quot;00131358&quot;/&gt;&lt;wsp:rsid wsp:val=&quot;0019289E&quot;/&gt;&lt;wsp:rsid wsp:val=&quot;001A7170&quot;/&gt;&lt;wsp:rsid wsp:val=&quot;001F7BF8&quot;/&gt;&lt;wsp:rsid wsp:val=&quot;00236F0F&quot;/&gt;&lt;wsp:rsid wsp:val=&quot;00406A24&quot;/&gt;&lt;wsp:rsid wsp:val=&quot;00406B9D&quot;/&gt;&lt;wsp:rsid wsp:val=&quot;00443E9B&quot;/&gt;&lt;wsp:rsid wsp:val=&quot;0049443D&quot;/&gt;&lt;wsp:rsid wsp:val=&quot;004B262C&quot;/&gt;&lt;wsp:rsid wsp:val=&quot;00586380&quot;/&gt;&lt;wsp:rsid wsp:val=&quot;005C0674&quot;/&gt;&lt;wsp:rsid wsp:val=&quot;006521B4&quot;/&gt;&lt;wsp:rsid wsp:val=&quot;00663974&quot;/&gt;&lt;wsp:rsid wsp:val=&quot;006C0224&quot;/&gt;&lt;wsp:rsid wsp:val=&quot;00731D3D&quot;/&gt;&lt;wsp:rsid wsp:val=&quot;0073732C&quot;/&gt;&lt;wsp:rsid wsp:val=&quot;00767802&quot;/&gt;&lt;wsp:rsid wsp:val=&quot;00776F75&quot;/&gt;&lt;wsp:rsid wsp:val=&quot;0086069B&quot;/&gt;&lt;wsp:rsid wsp:val=&quot;00AD05C1&quot;/&gt;&lt;wsp:rsid wsp:val=&quot;00B41427&quot;/&gt;&lt;wsp:rsid wsp:val=&quot;00C30956&quot;/&gt;&lt;wsp:rsid wsp:val=&quot;00C31DAD&quot;/&gt;&lt;wsp:rsid wsp:val=&quot;00D609D5&quot;/&gt;&lt;wsp:rsid wsp:val=&quot;00DA2650&quot;/&gt;&lt;wsp:rsid wsp:val=&quot;00E96321&quot;/&gt;&lt;wsp:rsid wsp:val=&quot;00F64081&quot;/&gt;&lt;wsp:rsid wsp:val=&quot;00F64C92&quot;/&gt;&lt;wsp:rsid wsp:val=&quot;00F91F0B&quot;/&gt;&lt;/wsp:rsids&gt;&lt;/w:docPr&gt;&lt;w:body&gt;&lt;w:p wsp:rsidR=&quot;00000000&quot; wsp:rsidRDefault=&quot;0019289E&quot;&gt;&lt;m:oMathPara&gt;&lt;m:oMath&gt;&lt;m:r&gt;&lt;m:rPr&gt;&lt;m:sty m:val=&quot;p&quot;/&gt;&lt;/m:rPr&gt;&lt;w:rPr&gt;&lt;w:rFonts w:ascii=&quot;Cambria Math&quot; w:h-ansi=&quot;Cambria Math&quot; w:hint=&quot;fareast&quot;/&gt;&lt;wx:font wx:val=&quot;Cambria Math&quot;/&gt;&lt;w:sz-cs w:val=&quot;21&quot;/&gt;&lt;/w:rPr&gt;&lt;m:t&gt;S=&lt;/m:t&gt;&lt;/m:r&gt;&lt;m:acc&gt;&lt;m:accPr&gt;&lt;m:chr m:val=&quot;虆&quot;/&gt;&lt;m:ctrlPr&gt;&lt;w:rPr&gt;&lt;w:rFonts w:ascii=&quot;Cambria Math&quot; w:h-ansi=&quot;Cambria Math&quot;/&gt;&lt;wx:font wx:val=&quot;Cambria Math&quot;/&gt;&lt;w:sz-cs w:val&quot;=&quot;21&quot;/&gt;&lt;/w:rPr&gt;&lt;/m:ctrlPr&gt;&lt;/m:accPr&gt;&lt;m:e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&quot;y m:val=&quot;p&quot;/&gt;&lt;/m:rPr&gt;&lt;w:rPr&gt;&lt;w:rFonts w:ascii=&quot;Cambria Math&quot; w:h-ansi=&quot;Cambria Math&quot;/&gt;&lt;wx:font wx:val=&quot;Cambria Math&quot;/&gt;&lt;w:sz-cs w:val=&quot;21&quot;/&gt;&lt;/w:rPr&gt;&lt;m:t&gt;Y1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m:acc&gt;&lt;m:accPr&gt;&lt;m:chr m:val=&quot;虆&quot;/&gt;&lt;m:ctrlPr&gt;&lt;w:rPr&gt;&lt;w:rFonts w:ascii=&quot;Cambria Math&quot; w:h-ansi=&quot;Cambria Math&quot;/&gt;&lt;wx:font wx:val=&quot;Cambria Math&quot;/&gt;&lt;w:sz-tcs w:val=&quot;21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Y2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m:acc&gt;&lt;m:accPr&gt;&lt;m:chr m:val=&quot;虆&quot;/&gt;&lt;m:ctrlPr&gt;&lt;w:rPr&gt;&lt;w:rFonts w:ascii=&quot;Cambria Matrh&quot; w:h-ansi=&quot;Cambria Math&quot;/&gt;&lt;wx:font wx:val=&quot;Cambria Math&quot;/&gt;&lt;w:sz-cs w:val=&quot;21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Y4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y m:val=&quot;p&quot;/&gt;&lt;/m:rPr&gt;&lt;w:rPr&gt;&lt;w:rFonts w:ascii=&quot;Cambria Ma&gt;th&quot; w:h-ansi=&quot;Cambria Math&quot;/&gt;&lt;wx:font wx:val=&quot;Cambria Math&quot;/&gt;&lt;w:sz-cs w:val=&quot;21&quot;/&gt;&lt;/w:rPr&gt;&lt;m:t&gt;Y5&lt;/m:t&gt;&lt;/m:r&gt;&lt;/m:e&gt;&lt;/m:acc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AD05C1">
        <w:rPr>
          <w:szCs w:val="21"/>
        </w:rPr>
        <w:instrText xml:space="preserve"> </w:instrText>
      </w:r>
      <w:r w:rsidRPr="00AD05C1">
        <w:rPr>
          <w:szCs w:val="21"/>
        </w:rPr>
        <w:fldChar w:fldCharType="separate"/>
      </w:r>
      <w:r w:rsidRPr="00AD05C1">
        <w:pict>
          <v:shape id="_x0000_i1036" type="#_x0000_t75" style="width:96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91F0B&quot;/&gt;&lt;wsp:rsid wsp:val=&quot;000808E4&quot;/&gt;&lt;wsp:rsid wsp:val=&quot;00131358&quot;/&gt;&lt;wsp:rsid wsp:val=&quot;0019289E&quot;/&gt;&lt;wsp:rsid wsp:val=&quot;001A7170&quot;/&gt;&lt;wsp:rsid wsp:val=&quot;001F7BF8&quot;/&gt;&lt;wsp:rsid wsp:val=&quot;00236F0F&quot;/&gt;&lt;wsp:rsid wsp:val=&quot;00406A24&quot;/&gt;&lt;wsp:rsid wsp:val=&quot;00406B9D&quot;/&gt;&lt;wsp:rsid wsp:val=&quot;00443E9B&quot;/&gt;&lt;wsp:rsid wsp:val=&quot;0049443D&quot;/&gt;&lt;wsp:rsid wsp:val=&quot;004B262C&quot;/&gt;&lt;wsp:rsid wsp:val=&quot;00586380&quot;/&gt;&lt;wsp:rsid wsp:val=&quot;005C0674&quot;/&gt;&lt;wsp:rsid wsp:val=&quot;006521B4&quot;/&gt;&lt;wsp:rsid wsp:val=&quot;00663974&quot;/&gt;&lt;wsp:rsid wsp:val=&quot;006C0224&quot;/&gt;&lt;wsp:rsid wsp:val=&quot;00731D3D&quot;/&gt;&lt;wsp:rsid wsp:val=&quot;0073732C&quot;/&gt;&lt;wsp:rsid wsp:val=&quot;00767802&quot;/&gt;&lt;wsp:rsid wsp:val=&quot;00776F75&quot;/&gt;&lt;wsp:rsid wsp:val=&quot;0086069B&quot;/&gt;&lt;wsp:rsid wsp:val=&quot;00AD05C1&quot;/&gt;&lt;wsp:rsid wsp:val=&quot;00B41427&quot;/&gt;&lt;wsp:rsid wsp:val=&quot;00C30956&quot;/&gt;&lt;wsp:rsid wsp:val=&quot;00C31DAD&quot;/&gt;&lt;wsp:rsid wsp:val=&quot;00D609D5&quot;/&gt;&lt;wsp:rsid wsp:val=&quot;00DA2650&quot;/&gt;&lt;wsp:rsid wsp:val=&quot;00E96321&quot;/&gt;&lt;wsp:rsid wsp:val=&quot;00F64081&quot;/&gt;&lt;wsp:rsid wsp:val=&quot;00F64C92&quot;/&gt;&lt;wsp:rsid wsp:val=&quot;00F91F0B&quot;/&gt;&lt;/wsp:rsids&gt;&lt;/w:docPr&gt;&lt;w:body&gt;&lt;w:p wsp:rsidR=&quot;00000000&quot; wsp:rsidRDefault=&quot;0019289E&quot;&gt;&lt;m:oMathPara&gt;&lt;m:oMath&gt;&lt;m:r&gt;&lt;m:rPr&gt;&lt;m:sty m:val=&quot;p&quot;/&gt;&lt;/m:rPr&gt;&lt;w:rPr&gt;&lt;w:rFonts w:ascii=&quot;Cambria Math&quot; w:h-ansi=&quot;Cambria Math&quot; w:hint=&quot;fareast&quot;/&gt;&lt;wx:font wx:val=&quot;Cambria Math&quot;/&gt;&lt;w:sz-cs w:val=&quot;21&quot;/&gt;&lt;/w:rPr&gt;&lt;m:t&gt;S=&lt;/m:t&gt;&lt;/m:r&gt;&lt;m:acc&gt;&lt;m:accPr&gt;&lt;m:chr m:val=&quot;虆&quot;/&gt;&lt;m:ctrlPr&gt;&lt;w:rPr&gt;&lt;w:rFonts w:ascii=&quot;Cambria Math&quot; w:h-ansi=&quot;Cambria Math&quot;/&gt;&lt;wx:font wx:val=&quot;Cambria Math&quot;/&gt;&lt;w:sz-cs w:val&quot;=&quot;21&quot;/&gt;&lt;/w:rPr&gt;&lt;/m:ctrlPr&gt;&lt;/m:accPr&gt;&lt;m:e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&quot;y m:val=&quot;p&quot;/&gt;&lt;/m:rPr&gt;&lt;w:rPr&gt;&lt;w:rFonts w:ascii=&quot;Cambria Math&quot; w:h-ansi=&quot;Cambria Math&quot;/&gt;&lt;wx:font wx:val=&quot;Cambria Math&quot;/&gt;&lt;w:sz-cs w:val=&quot;21&quot;/&gt;&lt;/w:rPr&gt;&lt;m:t&gt;Y1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m:acc&gt;&lt;m:accPr&gt;&lt;m:chr m:val=&quot;虆&quot;/&gt;&lt;m:ctrlPr&gt;&lt;w:rPr&gt;&lt;w:rFonts w:ascii=&quot;Cambria Math&quot; w:h-ansi=&quot;Cambria Math&quot;/&gt;&lt;wx:font wx:val=&quot;Cambria Math&quot;/&gt;&lt;w:sz-tcs w:val=&quot;21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Y2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m:acc&gt;&lt;m:accPr&gt;&lt;m:chr m:val=&quot;虆&quot;/&gt;&lt;m:ctrlPr&gt;&lt;w:rPr&gt;&lt;w:rFonts w:ascii=&quot;Cambria Matrh&quot; w:h-ansi=&quot;Cambria Math&quot;/&gt;&lt;wx:font wx:val=&quot;Cambria Math&quot;/&gt;&lt;w:sz-cs w:val=&quot;21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Y4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y m:val=&quot;p&quot;/&gt;&lt;/m:rPr&gt;&lt;w:rPr&gt;&lt;w:rFonts w:ascii=&quot;Cambria Ma&gt;th&quot; w:h-ansi=&quot;Cambria Math&quot;/&gt;&lt;wx:font wx:val=&quot;Cambria Math&quot;/&gt;&lt;w:sz-cs w:val=&quot;21&quot;/&gt;&lt;/w:rPr&gt;&lt;m:t&gt;Y5&lt;/m:t&gt;&lt;/m:r&gt;&lt;/m:e&gt;&lt;/m:acc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AD05C1">
        <w:rPr>
          <w:szCs w:val="21"/>
        </w:rPr>
        <w:fldChar w:fldCharType="end"/>
      </w:r>
    </w:p>
    <w:p w:rsidR="00293DCE" w:rsidRPr="00663974" w:rsidRDefault="00293DCE" w:rsidP="00DA2650">
      <w:pPr>
        <w:rPr>
          <w:szCs w:val="21"/>
        </w:rPr>
      </w:pPr>
      <w:r w:rsidRPr="00663974">
        <w:rPr>
          <w:szCs w:val="21"/>
        </w:rPr>
        <w:t xml:space="preserve"> </w:t>
      </w:r>
      <w:r w:rsidRPr="00AD05C1">
        <w:rPr>
          <w:szCs w:val="21"/>
        </w:rPr>
        <w:fldChar w:fldCharType="begin"/>
      </w:r>
      <w:r w:rsidRPr="00AD05C1">
        <w:rPr>
          <w:szCs w:val="21"/>
        </w:rPr>
        <w:instrText xml:space="preserve"> QUOTE </w:instrText>
      </w:r>
      <w:r w:rsidRPr="00AD05C1">
        <w:pict>
          <v:shape id="_x0000_i1037" type="#_x0000_t75" style="width:190.5pt;height:21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91F0B&quot;/&gt;&lt;wsp:rsid wsp:val=&quot;000808E4&quot;/&gt;&lt;wsp:rsid wsp:val=&quot;00131358&quot;/&gt;&lt;wsp:rsid wsp:val=&quot;001A7170&quot;/&gt;&lt;wsp:rsid wsp:val=&quot;001F7BF8&quot;/&gt;&lt;wsp:rsid wsp:val=&quot;00236F0F&quot;/&gt;&lt;wsp:rsid wsp:val=&quot;00406A24&quot;/&gt;&lt;wsp:rsid wsp:val=&quot;00406B9D&quot;/&gt;&lt;wsp:rsid wsp:val=&quot;00443E9B&quot;/&gt;&lt;wsp:rsid wsp:val=&quot;0049443D&quot;/&gt;&lt;wsp:rsid wsp:val=&quot;004B262C&quot;/&gt;&lt;wsp:rsid wsp:val=&quot;00586380&quot;/&gt;&lt;wsp:rsid wsp:val=&quot;005C0674&quot;/&gt;&lt;wsp:rsid wsp:val=&quot;006521B4&quot;/&gt;&lt;wsp:rsid wsp:val=&quot;00663974&quot;/&gt;&lt;wsp:rsid wsp:val=&quot;006C0224&quot;/&gt;&lt;wsp:rsid wsp:val=&quot;00731D3D&quot;/&gt;&lt;wsp:rsid wsp:val=&quot;0073732C&quot;/&gt;&lt;wsp:rsid wsp:val=&quot;00767802&quot;/&gt;&lt;wsp:rsid wsp:val=&quot;00776F75&quot;/&gt;&lt;wsp:rsid wsp:val=&quot;0086069B&quot;/&gt;&lt;wsp:rsid wsp:val=&quot;00AD05C1&quot;/&gt;&lt;wsp:rsid wsp:val=&quot;00B41427&quot;/&gt;&lt;wsp:rsid wsp:val=&quot;00C30956&quot;/&gt;&lt;wsp:rsid wsp:val=&quot;00C31DAD&quot;/&gt;&lt;wsp:rsid wsp:val=&quot;00D609D5&quot;/&gt;&lt;wsp:rsid wsp:val=&quot;00DA2650&quot;/&gt;&lt;wsp:rsid wsp:val=&quot;00E96321&quot;/&gt;&lt;wsp:rsid wsp:val=&quot;00F64081&quot;/&gt;&lt;wsp:rsid wsp:val=&quot;00F64C92&quot;/&gt;&lt;wsp:rsid wsp:val=&quot;00F91F0B&quot;/&gt;&lt;wsp:rsid wsp:val=&quot;00FA131E&quot;/&gt;&lt;/wsp:rsids&gt;&lt;/w:docPr&gt;&lt;w:body&gt;&lt;w:p wsp:rsidR=&quot;00000000&quot; wsp:rsidRDefault=&quot;00FA131E&quot;&gt;&lt;m:oMathPara&gt;&lt;m:oMath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Ci=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&quot;/m:ctrlPr&gt;&lt;/m:accPr&gt;&lt;m:e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acc&gt;&lt;m:accPr&gt;&lt;m:chr m:val=&quot;虆&quot;&lt;&quot;/&gt;&lt;m:ctrlPr&gt;&lt;w:rPr&gt;&lt;w:rFonts w:ascii=&quot;Cambria Math&quot; w:h-ansi=&quot;Cambria Math&quot;/&gt;&lt;wx:font wx:val=&quot;Cambria Math&quot;/&gt;&lt;w:sz-cs w:val=&quot;21&quot;/&gt;&lt;/w:rPr&gt;&lt;/m:ctrlPr&gt;&lt;/m:accPr&gt;&lt;m:e&gt;&lt;m:acc&gt;&lt;m:accPr&gt;&lt;m:chr m:val=&quot;虆&quot;/&gt;&lt;m:ctrlPr&gt;&lt;w:rPr&gt;&lt;w:rFonts w:ascii=&quot;Cambria Math&quot; w:h-an&quot;si=&quot;Cambria Math&quot;/&gt;&lt;wx:font wx:val=&quot;Cambria Math&quot;/&gt;&lt;w:sz-cs w:val=&quot;21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Y3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y m:val=&quot;p&quot;/&gt;&lt;/m:rPr&gt;&lt;w:rPr&gt;&lt;w:rFonts w:ascii=&quot;Cambria Math&quot; w:h-a:nsi=&quot;Cambria Math&quot;/&gt;&lt;wx:font wx:val=&quot;Cambria Math&quot;/&gt;&lt;w:sz-cs w:val=&quot;21&quot;/&gt;&lt;/w:rPr&gt;&lt;m:t&gt;Y5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-y m:val=&quot;p&quot;/&gt;&lt;/m:rPr&gt;&lt;w:rPr&gt;&lt;w:rFonts w:ascii=&quot;Cambria Math&quot; w:h-ansi=&quot;Cambria Math&quot;/&gt;&lt;wx:font wx:val=&quot;Cambria Math&quot;/&gt;&lt;w:sz-cs w:val=&quot;21&quot;/&gt;&lt;/w:rPr&gt;&lt;m:t&gt;Y6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m:acc&gt;&lt;m:accPr&gt;&lt;m:chr m:val=&quot;虆&quot;/&gt;&lt;m:ctrlPr&gt;&lt;w:rPr&gt;&lt;w:rFonts w:ascii=&quot;Cambria Math&quot; w:h-ansi=&quot;Cambria Math&quot;/&gt;&lt;wx:font wx:val=&quot;Cambria Math&quot;/&gt;&lt;w:sz-tcs w:val=&quot;21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Y7&lt;/m:t&gt;&lt;/m:r&gt;&lt;/m:e&gt;&lt;/m:acc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 &lt;/m:t&gt;&lt;/m:r&gt;&lt;m:acc&gt;&lt;m:accPr&gt;&lt;m:chr m:val=&quot;虆&quot;/&gt;&lt;m:ctrlPr&gt;&lt;w:rPr&gt;&lt;w:rFonts w:ascmii=&quot;Cambria Math&quot; w:h-ansi=&quot;Cambria Math&quot;/&gt;&lt;wx:font wx:val=&quot;Cambria Math&quot;/&gt;&lt;w:sz-cs w:val=&quot;21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K&lt;/m:t&gt;&lt;/m:r&gt;&lt;/m:e&gt;&lt;/m:acc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 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acc&gt;&lt;m:accPr&gt;&lt;m:chr m:val=&quot;虆&quot;/&gt;&lt;m:ctrlPr&gt;&gt; &lt;w:rPr&gt;&lt;w:rFonts w:ascii=&quot;Cambria Math&quot; w:h-ansi=&quot;Cambria Math&quot;/&gt;&lt;wx:font wx:val=&quot;Cambria Math&quot;/&gt;&lt;w:sz-cs w:val=&quot;21&quot;/&gt;&lt;/w:rPr&gt;&lt;/m:ctrlPr&gt;&lt;/m:accPr&gt;&lt;m:e&gt;&lt;m:acc&gt;&lt;m:accPr&gt;&lt;m:chr m:val=&quot;虆&quot;/&gt;&lt;m:ctrlPr&gt;&lt;w:rPr&gt;&lt;w:rFonts w:ascii=&quot;Cambria Math&quot; w:h-ansi=&quot;Cambria  Math&quot;/&gt;&lt;wx:font wx:val=&quot;Cambria Math&quot;/&gt;&lt;w:sz-cs w:val=&quot;21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Y1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m:acc&gt;&lt;m:accPr&gt;&lt;m:chr m:val=&quot;虆&quot;/&gt;&lt;mr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Y4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y m:val=&quot;p&quot;/1&gt;&lt;/m:rPr&gt;&lt;w:rPr&gt;&lt;w:rFonts w:ascii=&quot;Cambria Math&quot; w:h-ansi=&quot;Cambria Math&quot;/&gt;&lt;wx:font wx:val=&quot;Cambria Math&quot;/&gt;&lt;w:sz-cs w:val=&quot;21&quot;/&gt;&lt;/w:rPr&gt;&lt;m:t&gt;Y5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m:acc&gt;&lt;m:accPr&gt;&lt;m:chr m:val=&quot;虆&quot;/&gt;&lt;m:ctrlPr&gt;&lt;w:rPr&gt;&lt;w:rFonts w:ascii=&quot;Cambria Math&quot; w:h-ansi=&quot;Cambria Math&quot;/&gt;&lt;wx:font wx:val=&quot;Cambria Math&quot;/&gt;&lt;w:sz-cs w:val=&quot;21=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Y7&lt;/m:t&gt;&lt;/m:r&gt;&lt;/m:e&gt;&lt;/m:acc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 K&lt;/m:t&gt;&lt;/m:r&gt;&lt;/m:e&gt;&lt;/m:acc&gt;&lt;/m:e&gt;&lt;/m:acc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Pr="00AD05C1">
        <w:rPr>
          <w:szCs w:val="21"/>
        </w:rPr>
        <w:instrText xml:space="preserve"> </w:instrText>
      </w:r>
      <w:r w:rsidRPr="00AD05C1">
        <w:rPr>
          <w:szCs w:val="21"/>
        </w:rPr>
        <w:fldChar w:fldCharType="separate"/>
      </w:r>
      <w:r w:rsidRPr="00AD05C1">
        <w:pict>
          <v:shape id="_x0000_i1038" type="#_x0000_t75" style="width:190.5pt;height:21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F91F0B&quot;/&gt;&lt;wsp:rsid wsp:val=&quot;000808E4&quot;/&gt;&lt;wsp:rsid wsp:val=&quot;00131358&quot;/&gt;&lt;wsp:rsid wsp:val=&quot;001A7170&quot;/&gt;&lt;wsp:rsid wsp:val=&quot;001F7BF8&quot;/&gt;&lt;wsp:rsid wsp:val=&quot;00236F0F&quot;/&gt;&lt;wsp:rsid wsp:val=&quot;00406A24&quot;/&gt;&lt;wsp:rsid wsp:val=&quot;00406B9D&quot;/&gt;&lt;wsp:rsid wsp:val=&quot;00443E9B&quot;/&gt;&lt;wsp:rsid wsp:val=&quot;0049443D&quot;/&gt;&lt;wsp:rsid wsp:val=&quot;004B262C&quot;/&gt;&lt;wsp:rsid wsp:val=&quot;00586380&quot;/&gt;&lt;wsp:rsid wsp:val=&quot;005C0674&quot;/&gt;&lt;wsp:rsid wsp:val=&quot;006521B4&quot;/&gt;&lt;wsp:rsid wsp:val=&quot;00663974&quot;/&gt;&lt;wsp:rsid wsp:val=&quot;006C0224&quot;/&gt;&lt;wsp:rsid wsp:val=&quot;00731D3D&quot;/&gt;&lt;wsp:rsid wsp:val=&quot;0073732C&quot;/&gt;&lt;wsp:rsid wsp:val=&quot;00767802&quot;/&gt;&lt;wsp:rsid wsp:val=&quot;00776F75&quot;/&gt;&lt;wsp:rsid wsp:val=&quot;0086069B&quot;/&gt;&lt;wsp:rsid wsp:val=&quot;00AD05C1&quot;/&gt;&lt;wsp:rsid wsp:val=&quot;00B41427&quot;/&gt;&lt;wsp:rsid wsp:val=&quot;00C30956&quot;/&gt;&lt;wsp:rsid wsp:val=&quot;00C31DAD&quot;/&gt;&lt;wsp:rsid wsp:val=&quot;00D609D5&quot;/&gt;&lt;wsp:rsid wsp:val=&quot;00DA2650&quot;/&gt;&lt;wsp:rsid wsp:val=&quot;00E96321&quot;/&gt;&lt;wsp:rsid wsp:val=&quot;00F64081&quot;/&gt;&lt;wsp:rsid wsp:val=&quot;00F64C92&quot;/&gt;&lt;wsp:rsid wsp:val=&quot;00F91F0B&quot;/&gt;&lt;wsp:rsid wsp:val=&quot;00FA131E&quot;/&gt;&lt;/wsp:rsids&gt;&lt;/w:docPr&gt;&lt;w:body&gt;&lt;w:p wsp:rsidR=&quot;00000000&quot; wsp:rsidRDefault=&quot;00FA131E&quot;&gt;&lt;m:oMathPara&gt;&lt;m:oMath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Ci=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&quot;/m:ctrlPr&gt;&lt;/m:accPr&gt;&lt;m:e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acc&gt;&lt;m:accPr&gt;&lt;m:chr m:val=&quot;虆&quot;&lt;&quot;/&gt;&lt;m:ctrlPr&gt;&lt;w:rPr&gt;&lt;w:rFonts w:ascii=&quot;Cambria Math&quot; w:h-ansi=&quot;Cambria Math&quot;/&gt;&lt;wx:font wx:val=&quot;Cambria Math&quot;/&gt;&lt;w:sz-cs w:val=&quot;21&quot;/&gt;&lt;/w:rPr&gt;&lt;/m:ctrlPr&gt;&lt;/m:accPr&gt;&lt;m:e&gt;&lt;m:acc&gt;&lt;m:accPr&gt;&lt;m:chr m:val=&quot;虆&quot;/&gt;&lt;m:ctrlPr&gt;&lt;w:rPr&gt;&lt;w:rFonts w:ascii=&quot;Cambria Math&quot; w:h-an&quot;si=&quot;Cambria Math&quot;/&gt;&lt;wx:font wx:val=&quot;Cambria Math&quot;/&gt;&lt;w:sz-cs w:val=&quot;21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Y3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y m:val=&quot;p&quot;/&gt;&lt;/m:rPr&gt;&lt;w:rPr&gt;&lt;w:rFonts w:ascii=&quot;Cambria Math&quot; w:h-a:nsi=&quot;Cambria Math&quot;/&gt;&lt;wx:font wx:val=&quot;Cambria Math&quot;/&gt;&lt;w:sz-cs w:val=&quot;21&quot;/&gt;&lt;/w:rPr&gt;&lt;m:t&gt;Y5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-y m:val=&quot;p&quot;/&gt;&lt;/m:rPr&gt;&lt;w:rPr&gt;&lt;w:rFonts w:ascii=&quot;Cambria Math&quot; w:h-ansi=&quot;Cambria Math&quot;/&gt;&lt;wx:font wx:val=&quot;Cambria Math&quot;/&gt;&lt;w:sz-cs w:val=&quot;21&quot;/&gt;&lt;/w:rPr&gt;&lt;m:t&gt;Y6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m:acc&gt;&lt;m:accPr&gt;&lt;m:chr m:val=&quot;虆&quot;/&gt;&lt;m:ctrlPr&gt;&lt;w:rPr&gt;&lt;w:rFonts w:ascii=&quot;Cambria Math&quot; w:h-ansi=&quot;Cambria Math&quot;/&gt;&lt;wx:font wx:val=&quot;Cambria Math&quot;/&gt;&lt;w:sz-tcs w:val=&quot;21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Y7&lt;/m:t&gt;&lt;/m:r&gt;&lt;/m:e&gt;&lt;/m:acc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 &lt;/m:t&gt;&lt;/m:r&gt;&lt;m:acc&gt;&lt;m:accPr&gt;&lt;m:chr m:val=&quot;虆&quot;/&gt;&lt;m:ctrlPr&gt;&lt;w:rPr&gt;&lt;w:rFonts w:ascmii=&quot;Cambria Math&quot; w:h-ansi=&quot;Cambria Math&quot;/&gt;&lt;wx:font wx:val=&quot;Cambria Math&quot;/&gt;&lt;w:sz-cs w:val=&quot;21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K&lt;/m:t&gt;&lt;/m:r&gt;&lt;/m:e&gt;&lt;/m:acc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 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acc&gt;&lt;m:accPr&gt;&lt;m:chr m:val=&quot;虆&quot;/&gt;&lt;m:ctrlPr&gt;&gt; &lt;w:rPr&gt;&lt;w:rFonts w:ascii=&quot;Cambria Math&quot; w:h-ansi=&quot;Cambria Math&quot;/&gt;&lt;wx:font wx:val=&quot;Cambria Math&quot;/&gt;&lt;w:sz-cs w:val=&quot;21&quot;/&gt;&lt;/w:rPr&gt;&lt;/m:ctrlPr&gt;&lt;/m:accPr&gt;&lt;m:e&gt;&lt;m:acc&gt;&lt;m:accPr&gt;&lt;m:chr m:val=&quot;虆&quot;/&gt;&lt;m:ctrlPr&gt;&lt;w:rPr&gt;&lt;w:rFonts w:ascii=&quot;Cambria Math&quot; w:h-ansi=&quot;Cambria  Math&quot;/&gt;&lt;wx:font wx:val=&quot;Cambria Math&quot;/&gt;&lt;w:sz-cs w:val=&quot;21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Y1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m:acc&gt;&lt;m:accPr&gt;&lt;m:chr m:val=&quot;虆&quot;/&gt;&lt;mr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Y4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m:acc&gt;&lt;m:accPr&gt;&lt;m:chr m:val=&quot;虆&quot;/&gt;&lt;m:ctrlPr&gt;&lt;w:rPr&gt;&lt;w:rFonts w:ascii=&quot;Cambria Math&quot; w:h-ansi=&quot;Cambria Math&quot;/&gt;&lt;wx:font wx:val=&quot;Cambria Math&quot;/&gt;&lt;w:sz-cs w:val=&quot;21&quot;/&gt;&lt;/w:rPr&gt;&lt;/m:ctrlPr&gt;&lt;/m:accPr&gt;&lt;m:e&gt;&lt;m:r&gt;&lt;m:rPr&gt;&lt;m:sty m:val=&quot;p&quot;/1&gt;&lt;/m:rPr&gt;&lt;w:rPr&gt;&lt;w:rFonts w:ascii=&quot;Cambria Math&quot; w:h-ansi=&quot;Cambria Math&quot;/&gt;&lt;wx:font wx:val=&quot;Cambria Math&quot;/&gt;&lt;w:sz-cs w:val=&quot;21&quot;/&gt;&lt;/w:rPr&gt;&lt;m:t&gt;Y5&lt;/m:t&gt;&lt;/m:r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&lt;/m:t&gt;&lt;/m:r&gt;&lt;m:acc&gt;&lt;m:accPr&gt;&lt;m:chr m:val=&quot;虆&quot;/&gt;&lt;m:ctrlPr&gt;&lt;w:rPr&gt;&lt;w:rFonts w:ascii=&quot;Cambria Math&quot; w:h-ansi=&quot;Cambria Math&quot;/&gt;&lt;wx:font wx:val=&quot;Cambria Math&quot;/&gt;&lt;w:sz-cs w:val=&quot;21=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Y7&lt;/m:t&gt;&lt;/m:r&gt;&lt;/m:e&gt;&lt;/m:acc&gt;&lt;/m:e&gt;&lt;/m:acc&gt;&lt;m:r&gt;&lt;m:rPr&gt;&lt;m:sty m:val=&quot;p&quot;/&gt;&lt;/m:rPr&gt;&lt;w:rPr&gt;&lt;w:rFonts w:ascii=&quot;Cambria Math&quot; w:h-ansi=&quot;Cambria Math&quot;/&gt;&lt;wx:font wx:val=&quot;Cambria Math&quot;/&gt;&lt;w:sz-cs w:val=&quot;21&quot;/&gt;&lt;/w:rPr&gt;&lt;m:t&gt;  K&lt;/m:t&gt;&lt;/m:r&gt;&lt;/m:e&gt;&lt;/m:acc&gt;&lt;/m:e&gt;&lt;/m:acc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Pr="00AD05C1">
        <w:rPr>
          <w:szCs w:val="21"/>
        </w:rPr>
        <w:fldChar w:fldCharType="end"/>
      </w:r>
      <w:r w:rsidRPr="00663974">
        <w:rPr>
          <w:szCs w:val="21"/>
        </w:rPr>
        <w:t xml:space="preserve"> </w:t>
      </w:r>
    </w:p>
    <w:p w:rsidR="00293DCE" w:rsidRPr="00663974" w:rsidRDefault="00293DCE" w:rsidP="00F91F0B">
      <w:pPr>
        <w:rPr>
          <w:color w:val="000000"/>
          <w:szCs w:val="21"/>
        </w:rPr>
      </w:pPr>
      <w:r w:rsidRPr="00663974">
        <w:rPr>
          <w:rFonts w:hint="eastAsia"/>
          <w:color w:val="000000"/>
          <w:szCs w:val="21"/>
        </w:rPr>
        <w:t>图略</w:t>
      </w:r>
      <w:r w:rsidRPr="00663974">
        <w:rPr>
          <w:color w:val="000000"/>
          <w:szCs w:val="21"/>
        </w:rPr>
        <w:t>.</w:t>
      </w:r>
    </w:p>
    <w:p w:rsidR="00293DCE" w:rsidRPr="00663974" w:rsidRDefault="00293DCE" w:rsidP="00F91F0B">
      <w:pPr>
        <w:rPr>
          <w:color w:val="000000"/>
          <w:szCs w:val="21"/>
        </w:rPr>
      </w:pPr>
    </w:p>
    <w:p w:rsidR="00293DCE" w:rsidRPr="00663974" w:rsidRDefault="00293DCE" w:rsidP="00AD05C1">
      <w:pPr>
        <w:spacing w:beforeLines="50"/>
        <w:rPr>
          <w:szCs w:val="21"/>
        </w:rPr>
      </w:pPr>
      <w:r w:rsidRPr="00663974">
        <w:rPr>
          <w:color w:val="000000"/>
          <w:szCs w:val="21"/>
        </w:rPr>
        <w:t>6.16</w:t>
      </w:r>
      <w:r w:rsidRPr="00663974">
        <w:rPr>
          <w:rFonts w:hint="eastAsia"/>
          <w:szCs w:val="21"/>
        </w:rPr>
        <w:t>设计一个具有下述特点的计数器</w:t>
      </w:r>
    </w:p>
    <w:p w:rsidR="00293DCE" w:rsidRPr="00663974" w:rsidRDefault="00293DCE" w:rsidP="0014427F">
      <w:pPr>
        <w:spacing w:beforeLines="50"/>
        <w:ind w:leftChars="200" w:left="630" w:hangingChars="100" w:hanging="210"/>
        <w:rPr>
          <w:szCs w:val="21"/>
        </w:rPr>
      </w:pPr>
      <w:r w:rsidRPr="00663974">
        <w:rPr>
          <w:szCs w:val="21"/>
        </w:rPr>
        <w:t>1</w:t>
      </w:r>
      <w:r w:rsidRPr="00663974">
        <w:rPr>
          <w:rFonts w:hint="eastAsia"/>
          <w:szCs w:val="21"/>
        </w:rPr>
        <w:t>）计数器有两个控制输入</w:t>
      </w:r>
      <w:r w:rsidRPr="00663974">
        <w:rPr>
          <w:szCs w:val="21"/>
        </w:rPr>
        <w:t>C</w:t>
      </w:r>
      <w:r w:rsidRPr="00663974">
        <w:rPr>
          <w:szCs w:val="21"/>
          <w:vertAlign w:val="subscript"/>
        </w:rPr>
        <w:t>1</w:t>
      </w:r>
      <w:r w:rsidRPr="00663974">
        <w:rPr>
          <w:rFonts w:hint="eastAsia"/>
          <w:szCs w:val="21"/>
        </w:rPr>
        <w:t>和</w:t>
      </w:r>
      <w:r w:rsidRPr="00663974">
        <w:rPr>
          <w:szCs w:val="21"/>
        </w:rPr>
        <w:t>C</w:t>
      </w:r>
      <w:r w:rsidRPr="00663974">
        <w:rPr>
          <w:szCs w:val="21"/>
          <w:vertAlign w:val="subscript"/>
        </w:rPr>
        <w:t>2</w:t>
      </w:r>
      <w:r w:rsidRPr="00663974">
        <w:rPr>
          <w:rFonts w:hint="eastAsia"/>
          <w:szCs w:val="21"/>
        </w:rPr>
        <w:t>，</w:t>
      </w:r>
      <w:r w:rsidRPr="00663974">
        <w:rPr>
          <w:szCs w:val="21"/>
        </w:rPr>
        <w:t>C</w:t>
      </w:r>
      <w:r w:rsidRPr="00663974">
        <w:rPr>
          <w:szCs w:val="21"/>
          <w:vertAlign w:val="subscript"/>
        </w:rPr>
        <w:t>1</w:t>
      </w:r>
      <w:r w:rsidRPr="00663974">
        <w:rPr>
          <w:rFonts w:hint="eastAsia"/>
          <w:szCs w:val="21"/>
        </w:rPr>
        <w:t>用于控制计数器的模板，而</w:t>
      </w:r>
      <w:r w:rsidRPr="00663974">
        <w:rPr>
          <w:szCs w:val="21"/>
        </w:rPr>
        <w:t>C</w:t>
      </w:r>
      <w:r w:rsidRPr="00663974">
        <w:rPr>
          <w:szCs w:val="21"/>
          <w:vertAlign w:val="subscript"/>
        </w:rPr>
        <w:t>2</w:t>
      </w:r>
      <w:r w:rsidRPr="00663974">
        <w:rPr>
          <w:rFonts w:hint="eastAsia"/>
          <w:szCs w:val="21"/>
        </w:rPr>
        <w:t>用以控制计数器的加减。</w:t>
      </w:r>
      <w:r w:rsidRPr="00663974">
        <w:rPr>
          <w:szCs w:val="21"/>
        </w:rPr>
        <w:t xml:space="preserve"> </w:t>
      </w:r>
    </w:p>
    <w:p w:rsidR="00293DCE" w:rsidRPr="00663974" w:rsidRDefault="00293DCE" w:rsidP="0014427F">
      <w:pPr>
        <w:spacing w:beforeLines="50"/>
        <w:ind w:leftChars="200" w:left="630" w:hangingChars="100" w:hanging="210"/>
        <w:rPr>
          <w:szCs w:val="21"/>
        </w:rPr>
      </w:pPr>
      <w:r w:rsidRPr="00663974">
        <w:rPr>
          <w:szCs w:val="21"/>
        </w:rPr>
        <w:t>2</w:t>
      </w:r>
      <w:r w:rsidRPr="00663974">
        <w:rPr>
          <w:rFonts w:hint="eastAsia"/>
          <w:szCs w:val="21"/>
        </w:rPr>
        <w:t>）若</w:t>
      </w:r>
      <w:r w:rsidRPr="00663974">
        <w:rPr>
          <w:szCs w:val="21"/>
        </w:rPr>
        <w:t>C</w:t>
      </w:r>
      <w:r w:rsidRPr="00663974">
        <w:rPr>
          <w:szCs w:val="21"/>
          <w:vertAlign w:val="subscript"/>
        </w:rPr>
        <w:t>1</w:t>
      </w:r>
      <w:r w:rsidRPr="00663974">
        <w:rPr>
          <w:szCs w:val="21"/>
        </w:rPr>
        <w:t>=0</w:t>
      </w:r>
      <w:r w:rsidRPr="00663974">
        <w:rPr>
          <w:rFonts w:hint="eastAsia"/>
          <w:szCs w:val="21"/>
        </w:rPr>
        <w:t>，计数器为模</w:t>
      </w:r>
      <w:r w:rsidRPr="00663974">
        <w:rPr>
          <w:szCs w:val="21"/>
        </w:rPr>
        <w:t>3</w:t>
      </w:r>
      <w:r w:rsidRPr="00663974">
        <w:rPr>
          <w:rFonts w:hint="eastAsia"/>
          <w:szCs w:val="21"/>
        </w:rPr>
        <w:t>计数器；若</w:t>
      </w:r>
      <w:r w:rsidRPr="00663974">
        <w:rPr>
          <w:szCs w:val="21"/>
        </w:rPr>
        <w:t>C</w:t>
      </w:r>
      <w:r w:rsidRPr="00663974">
        <w:rPr>
          <w:szCs w:val="21"/>
          <w:vertAlign w:val="subscript"/>
        </w:rPr>
        <w:t>1</w:t>
      </w:r>
      <w:r w:rsidRPr="00663974">
        <w:rPr>
          <w:szCs w:val="21"/>
        </w:rPr>
        <w:t>=1</w:t>
      </w:r>
      <w:r w:rsidRPr="00663974">
        <w:rPr>
          <w:rFonts w:hint="eastAsia"/>
          <w:szCs w:val="21"/>
        </w:rPr>
        <w:t>，计数器为模</w:t>
      </w:r>
      <w:r w:rsidRPr="00663974">
        <w:rPr>
          <w:szCs w:val="21"/>
        </w:rPr>
        <w:t>4</w:t>
      </w:r>
      <w:r w:rsidRPr="00663974">
        <w:rPr>
          <w:rFonts w:hint="eastAsia"/>
          <w:szCs w:val="21"/>
        </w:rPr>
        <w:t>；</w:t>
      </w:r>
    </w:p>
    <w:p w:rsidR="00293DCE" w:rsidRPr="00663974" w:rsidRDefault="00293DCE" w:rsidP="0014427F">
      <w:pPr>
        <w:spacing w:beforeLines="50"/>
        <w:ind w:leftChars="200" w:left="630" w:hangingChars="100" w:hanging="210"/>
        <w:rPr>
          <w:szCs w:val="21"/>
        </w:rPr>
      </w:pPr>
      <w:r w:rsidRPr="00663974">
        <w:rPr>
          <w:szCs w:val="21"/>
        </w:rPr>
        <w:t>3</w:t>
      </w:r>
      <w:r w:rsidRPr="00663974">
        <w:rPr>
          <w:rFonts w:hint="eastAsia"/>
          <w:szCs w:val="21"/>
        </w:rPr>
        <w:t>）若</w:t>
      </w:r>
      <w:r w:rsidRPr="00663974">
        <w:rPr>
          <w:szCs w:val="21"/>
        </w:rPr>
        <w:t>C</w:t>
      </w:r>
      <w:r w:rsidRPr="00663974">
        <w:rPr>
          <w:szCs w:val="21"/>
          <w:vertAlign w:val="subscript"/>
        </w:rPr>
        <w:t>2</w:t>
      </w:r>
      <w:r w:rsidRPr="00663974">
        <w:rPr>
          <w:szCs w:val="21"/>
        </w:rPr>
        <w:t>=0</w:t>
      </w:r>
      <w:r w:rsidRPr="00663974">
        <w:rPr>
          <w:rFonts w:hint="eastAsia"/>
          <w:szCs w:val="21"/>
        </w:rPr>
        <w:t>，则为加</w:t>
      </w:r>
      <w:r w:rsidRPr="00663974">
        <w:rPr>
          <w:szCs w:val="21"/>
        </w:rPr>
        <w:t>1</w:t>
      </w:r>
      <w:r w:rsidRPr="00663974">
        <w:rPr>
          <w:rFonts w:hint="eastAsia"/>
          <w:szCs w:val="21"/>
        </w:rPr>
        <w:t>计数器；</w:t>
      </w:r>
      <w:r w:rsidRPr="00663974">
        <w:rPr>
          <w:szCs w:val="21"/>
        </w:rPr>
        <w:t>C</w:t>
      </w:r>
      <w:r w:rsidRPr="00663974">
        <w:rPr>
          <w:szCs w:val="21"/>
          <w:vertAlign w:val="subscript"/>
        </w:rPr>
        <w:t>2</w:t>
      </w:r>
      <w:r w:rsidRPr="00663974">
        <w:rPr>
          <w:szCs w:val="21"/>
        </w:rPr>
        <w:t>=1</w:t>
      </w:r>
      <w:r w:rsidRPr="00663974">
        <w:rPr>
          <w:rFonts w:hint="eastAsia"/>
          <w:szCs w:val="21"/>
        </w:rPr>
        <w:t>，为减</w:t>
      </w:r>
      <w:r w:rsidRPr="00663974">
        <w:rPr>
          <w:szCs w:val="21"/>
        </w:rPr>
        <w:t>1</w:t>
      </w:r>
      <w:r w:rsidRPr="00663974">
        <w:rPr>
          <w:rFonts w:hint="eastAsia"/>
          <w:szCs w:val="21"/>
        </w:rPr>
        <w:t>计数器。</w:t>
      </w:r>
    </w:p>
    <w:p w:rsidR="00293DCE" w:rsidRPr="00663974" w:rsidRDefault="00293DCE" w:rsidP="00AD05C1">
      <w:pPr>
        <w:spacing w:beforeLines="50"/>
        <w:rPr>
          <w:szCs w:val="21"/>
        </w:rPr>
      </w:pPr>
      <w:r w:rsidRPr="00663974">
        <w:rPr>
          <w:rFonts w:hint="eastAsia"/>
          <w:szCs w:val="21"/>
        </w:rPr>
        <w:t>答：模</w:t>
      </w:r>
      <w:r w:rsidRPr="00663974">
        <w:rPr>
          <w:szCs w:val="21"/>
        </w:rPr>
        <w:t>3</w:t>
      </w:r>
      <w:r w:rsidRPr="00663974">
        <w:rPr>
          <w:rFonts w:hint="eastAsia"/>
          <w:szCs w:val="21"/>
        </w:rPr>
        <w:t>计数器选</w:t>
      </w:r>
      <w:r w:rsidRPr="00663974">
        <w:rPr>
          <w:szCs w:val="21"/>
        </w:rPr>
        <w:t>00</w:t>
      </w:r>
      <w:r w:rsidRPr="00663974">
        <w:rPr>
          <w:rFonts w:hint="eastAsia"/>
          <w:szCs w:val="21"/>
        </w:rPr>
        <w:t>、</w:t>
      </w:r>
      <w:r w:rsidRPr="00663974">
        <w:rPr>
          <w:szCs w:val="21"/>
        </w:rPr>
        <w:t>01</w:t>
      </w:r>
      <w:r w:rsidRPr="00663974">
        <w:rPr>
          <w:rFonts w:hint="eastAsia"/>
          <w:szCs w:val="21"/>
        </w:rPr>
        <w:t>、</w:t>
      </w:r>
      <w:r w:rsidRPr="00663974">
        <w:rPr>
          <w:szCs w:val="21"/>
        </w:rPr>
        <w:t>10</w:t>
      </w:r>
      <w:r w:rsidRPr="00663974">
        <w:rPr>
          <w:rFonts w:hint="eastAsia"/>
          <w:szCs w:val="21"/>
        </w:rPr>
        <w:t>三个状态。则其状态表为：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7"/>
        <w:gridCol w:w="1448"/>
        <w:gridCol w:w="6"/>
        <w:gridCol w:w="1449"/>
        <w:gridCol w:w="1451"/>
        <w:gridCol w:w="1451"/>
      </w:tblGrid>
      <w:tr w:rsidR="00293DCE" w:rsidRPr="00663974" w:rsidTr="00AD05C1">
        <w:trPr>
          <w:trHeight w:val="270"/>
        </w:trPr>
        <w:tc>
          <w:tcPr>
            <w:tcW w:w="847" w:type="dxa"/>
            <w:vMerge w:val="restart"/>
          </w:tcPr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rFonts w:hint="eastAsia"/>
                <w:kern w:val="0"/>
                <w:szCs w:val="21"/>
              </w:rPr>
              <w:t>现态</w:t>
            </w:r>
          </w:p>
        </w:tc>
        <w:tc>
          <w:tcPr>
            <w:tcW w:w="5805" w:type="dxa"/>
            <w:gridSpan w:val="5"/>
          </w:tcPr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rFonts w:hint="eastAsia"/>
                <w:kern w:val="0"/>
                <w:szCs w:val="21"/>
              </w:rPr>
              <w:t>次态</w:t>
            </w:r>
          </w:p>
        </w:tc>
      </w:tr>
      <w:tr w:rsidR="00293DCE" w:rsidRPr="00663974" w:rsidTr="00AD05C1">
        <w:trPr>
          <w:trHeight w:val="761"/>
        </w:trPr>
        <w:tc>
          <w:tcPr>
            <w:tcW w:w="847" w:type="dxa"/>
            <w:vMerge/>
          </w:tcPr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</w:p>
        </w:tc>
        <w:tc>
          <w:tcPr>
            <w:tcW w:w="1454" w:type="dxa"/>
            <w:gridSpan w:val="2"/>
          </w:tcPr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Mod 3+1</w:t>
            </w:r>
          </w:p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C</w:t>
            </w:r>
            <w:r w:rsidRPr="00AD05C1">
              <w:rPr>
                <w:kern w:val="0"/>
                <w:szCs w:val="21"/>
                <w:vertAlign w:val="subscript"/>
              </w:rPr>
              <w:t>2</w:t>
            </w:r>
            <w:r w:rsidRPr="00AD05C1">
              <w:rPr>
                <w:kern w:val="0"/>
                <w:szCs w:val="21"/>
              </w:rPr>
              <w:t xml:space="preserve"> C</w:t>
            </w:r>
            <w:r w:rsidRPr="00AD05C1">
              <w:rPr>
                <w:kern w:val="0"/>
                <w:szCs w:val="21"/>
                <w:vertAlign w:val="subscript"/>
              </w:rPr>
              <w:t>1</w:t>
            </w:r>
            <w:r w:rsidRPr="00AD05C1">
              <w:rPr>
                <w:kern w:val="0"/>
                <w:szCs w:val="21"/>
              </w:rPr>
              <w:t>=00</w:t>
            </w:r>
          </w:p>
        </w:tc>
        <w:tc>
          <w:tcPr>
            <w:tcW w:w="1449" w:type="dxa"/>
          </w:tcPr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Mod 4+1</w:t>
            </w:r>
          </w:p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C</w:t>
            </w:r>
            <w:r w:rsidRPr="00AD05C1">
              <w:rPr>
                <w:kern w:val="0"/>
                <w:szCs w:val="21"/>
                <w:vertAlign w:val="subscript"/>
              </w:rPr>
              <w:t>2</w:t>
            </w:r>
            <w:r w:rsidRPr="00AD05C1">
              <w:rPr>
                <w:kern w:val="0"/>
                <w:szCs w:val="21"/>
              </w:rPr>
              <w:t xml:space="preserve"> C</w:t>
            </w:r>
            <w:r w:rsidRPr="00AD05C1">
              <w:rPr>
                <w:kern w:val="0"/>
                <w:szCs w:val="21"/>
                <w:vertAlign w:val="subscript"/>
              </w:rPr>
              <w:t>1</w:t>
            </w:r>
            <w:r w:rsidRPr="00AD05C1">
              <w:rPr>
                <w:kern w:val="0"/>
                <w:szCs w:val="21"/>
              </w:rPr>
              <w:t>=01</w:t>
            </w:r>
          </w:p>
        </w:tc>
        <w:tc>
          <w:tcPr>
            <w:tcW w:w="1451" w:type="dxa"/>
          </w:tcPr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Mod 4 -1</w:t>
            </w:r>
          </w:p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C</w:t>
            </w:r>
            <w:r w:rsidRPr="00AD05C1">
              <w:rPr>
                <w:kern w:val="0"/>
                <w:szCs w:val="21"/>
                <w:vertAlign w:val="subscript"/>
              </w:rPr>
              <w:t>2</w:t>
            </w:r>
            <w:r w:rsidRPr="00AD05C1">
              <w:rPr>
                <w:kern w:val="0"/>
                <w:szCs w:val="21"/>
              </w:rPr>
              <w:t>C</w:t>
            </w:r>
            <w:r w:rsidRPr="00AD05C1">
              <w:rPr>
                <w:kern w:val="0"/>
                <w:szCs w:val="21"/>
                <w:vertAlign w:val="subscript"/>
              </w:rPr>
              <w:t>1</w:t>
            </w:r>
            <w:r w:rsidRPr="00AD05C1">
              <w:rPr>
                <w:kern w:val="0"/>
                <w:szCs w:val="21"/>
              </w:rPr>
              <w:t>=11</w:t>
            </w:r>
          </w:p>
        </w:tc>
        <w:tc>
          <w:tcPr>
            <w:tcW w:w="1451" w:type="dxa"/>
          </w:tcPr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Mod 3-1</w:t>
            </w:r>
          </w:p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C</w:t>
            </w:r>
            <w:r w:rsidRPr="00AD05C1">
              <w:rPr>
                <w:kern w:val="0"/>
                <w:szCs w:val="21"/>
                <w:vertAlign w:val="subscript"/>
              </w:rPr>
              <w:t>2</w:t>
            </w:r>
            <w:r w:rsidRPr="00AD05C1">
              <w:rPr>
                <w:kern w:val="0"/>
                <w:szCs w:val="21"/>
              </w:rPr>
              <w:t>C</w:t>
            </w:r>
            <w:r w:rsidRPr="00AD05C1">
              <w:rPr>
                <w:kern w:val="0"/>
                <w:szCs w:val="21"/>
                <w:vertAlign w:val="subscript"/>
              </w:rPr>
              <w:t>1</w:t>
            </w:r>
            <w:r w:rsidRPr="00AD05C1">
              <w:rPr>
                <w:kern w:val="0"/>
                <w:szCs w:val="21"/>
              </w:rPr>
              <w:t>=10</w:t>
            </w:r>
          </w:p>
        </w:tc>
      </w:tr>
      <w:tr w:rsidR="00293DCE" w:rsidRPr="00663974" w:rsidTr="00AD05C1">
        <w:tc>
          <w:tcPr>
            <w:tcW w:w="847" w:type="dxa"/>
          </w:tcPr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00</w:t>
            </w:r>
          </w:p>
        </w:tc>
        <w:tc>
          <w:tcPr>
            <w:tcW w:w="1448" w:type="dxa"/>
          </w:tcPr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01</w:t>
            </w:r>
          </w:p>
        </w:tc>
        <w:tc>
          <w:tcPr>
            <w:tcW w:w="1455" w:type="dxa"/>
            <w:gridSpan w:val="2"/>
          </w:tcPr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01</w:t>
            </w:r>
          </w:p>
        </w:tc>
        <w:tc>
          <w:tcPr>
            <w:tcW w:w="1451" w:type="dxa"/>
          </w:tcPr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11</w:t>
            </w:r>
          </w:p>
        </w:tc>
        <w:tc>
          <w:tcPr>
            <w:tcW w:w="1451" w:type="dxa"/>
          </w:tcPr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10</w:t>
            </w:r>
          </w:p>
        </w:tc>
      </w:tr>
      <w:tr w:rsidR="00293DCE" w:rsidRPr="00663974" w:rsidTr="00AD05C1">
        <w:tc>
          <w:tcPr>
            <w:tcW w:w="847" w:type="dxa"/>
          </w:tcPr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01</w:t>
            </w:r>
          </w:p>
        </w:tc>
        <w:tc>
          <w:tcPr>
            <w:tcW w:w="1448" w:type="dxa"/>
          </w:tcPr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10</w:t>
            </w:r>
          </w:p>
        </w:tc>
        <w:tc>
          <w:tcPr>
            <w:tcW w:w="1455" w:type="dxa"/>
            <w:gridSpan w:val="2"/>
          </w:tcPr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10</w:t>
            </w:r>
          </w:p>
        </w:tc>
        <w:tc>
          <w:tcPr>
            <w:tcW w:w="1451" w:type="dxa"/>
          </w:tcPr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00</w:t>
            </w:r>
          </w:p>
        </w:tc>
        <w:tc>
          <w:tcPr>
            <w:tcW w:w="1451" w:type="dxa"/>
          </w:tcPr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00</w:t>
            </w:r>
          </w:p>
        </w:tc>
      </w:tr>
      <w:tr w:rsidR="00293DCE" w:rsidRPr="00663974" w:rsidTr="00AD05C1">
        <w:tc>
          <w:tcPr>
            <w:tcW w:w="847" w:type="dxa"/>
          </w:tcPr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11</w:t>
            </w:r>
          </w:p>
        </w:tc>
        <w:tc>
          <w:tcPr>
            <w:tcW w:w="1448" w:type="dxa"/>
          </w:tcPr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dd</w:t>
            </w:r>
          </w:p>
        </w:tc>
        <w:tc>
          <w:tcPr>
            <w:tcW w:w="1455" w:type="dxa"/>
            <w:gridSpan w:val="2"/>
          </w:tcPr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00</w:t>
            </w:r>
          </w:p>
        </w:tc>
        <w:tc>
          <w:tcPr>
            <w:tcW w:w="1451" w:type="dxa"/>
          </w:tcPr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10</w:t>
            </w:r>
          </w:p>
        </w:tc>
        <w:tc>
          <w:tcPr>
            <w:tcW w:w="1451" w:type="dxa"/>
          </w:tcPr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dd</w:t>
            </w:r>
          </w:p>
        </w:tc>
      </w:tr>
      <w:tr w:rsidR="00293DCE" w:rsidRPr="00663974" w:rsidTr="00AD05C1">
        <w:tc>
          <w:tcPr>
            <w:tcW w:w="847" w:type="dxa"/>
          </w:tcPr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10</w:t>
            </w:r>
          </w:p>
        </w:tc>
        <w:tc>
          <w:tcPr>
            <w:tcW w:w="1448" w:type="dxa"/>
          </w:tcPr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00</w:t>
            </w:r>
          </w:p>
        </w:tc>
        <w:tc>
          <w:tcPr>
            <w:tcW w:w="1455" w:type="dxa"/>
            <w:gridSpan w:val="2"/>
          </w:tcPr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11</w:t>
            </w:r>
          </w:p>
        </w:tc>
        <w:tc>
          <w:tcPr>
            <w:tcW w:w="1451" w:type="dxa"/>
          </w:tcPr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01</w:t>
            </w:r>
          </w:p>
        </w:tc>
        <w:tc>
          <w:tcPr>
            <w:tcW w:w="1451" w:type="dxa"/>
          </w:tcPr>
          <w:p w:rsidR="00293DCE" w:rsidRPr="00AD05C1" w:rsidRDefault="00293DCE" w:rsidP="00AD05C1">
            <w:pPr>
              <w:spacing w:beforeLines="50"/>
              <w:jc w:val="center"/>
              <w:rPr>
                <w:kern w:val="0"/>
                <w:szCs w:val="21"/>
              </w:rPr>
            </w:pPr>
            <w:r w:rsidRPr="00AD05C1">
              <w:rPr>
                <w:kern w:val="0"/>
                <w:szCs w:val="21"/>
              </w:rPr>
              <w:t>01</w:t>
            </w:r>
          </w:p>
        </w:tc>
      </w:tr>
    </w:tbl>
    <w:p w:rsidR="00293DCE" w:rsidRPr="00663974" w:rsidRDefault="00293DCE" w:rsidP="00AD05C1">
      <w:pPr>
        <w:spacing w:beforeLines="50"/>
        <w:rPr>
          <w:szCs w:val="21"/>
        </w:rPr>
      </w:pPr>
      <w:r w:rsidRPr="00AD05C1">
        <w:rPr>
          <w:noProof/>
          <w:szCs w:val="21"/>
        </w:rPr>
        <w:pict>
          <v:shape id="图片 5" o:spid="_x0000_i1039" type="#_x0000_t75" style="width:259.5pt;height:310.5pt;visibility:visible">
            <v:imagedata r:id="rId13" o:title=""/>
          </v:shape>
        </w:pict>
      </w:r>
      <w:r w:rsidRPr="00AD05C1">
        <w:rPr>
          <w:noProof/>
          <w:szCs w:val="21"/>
        </w:rPr>
        <w:pict>
          <v:shape id="图片 8" o:spid="_x0000_i1040" type="#_x0000_t75" alt="Ex06page12.jpg" style="width:213.75pt;height:78.75pt;visibility:visible">
            <v:imagedata r:id="rId14" o:title=""/>
          </v:shape>
        </w:pict>
      </w:r>
    </w:p>
    <w:p w:rsidR="00293DCE" w:rsidRPr="00663974" w:rsidRDefault="00293DCE" w:rsidP="00F91F0B">
      <w:pPr>
        <w:rPr>
          <w:color w:val="000000"/>
          <w:szCs w:val="21"/>
        </w:rPr>
      </w:pPr>
    </w:p>
    <w:sectPr w:rsidR="00293DCE" w:rsidRPr="00663974" w:rsidSect="00236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DCE" w:rsidRDefault="00293DCE" w:rsidP="00F64081">
      <w:r>
        <w:separator/>
      </w:r>
    </w:p>
  </w:endnote>
  <w:endnote w:type="continuationSeparator" w:id="0">
    <w:p w:rsidR="00293DCE" w:rsidRDefault="00293DCE" w:rsidP="00F64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DCE" w:rsidRDefault="00293DCE" w:rsidP="00F64081">
      <w:r>
        <w:separator/>
      </w:r>
    </w:p>
  </w:footnote>
  <w:footnote w:type="continuationSeparator" w:id="0">
    <w:p w:rsidR="00293DCE" w:rsidRDefault="00293DCE" w:rsidP="00F640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1F0B"/>
    <w:rsid w:val="000808E4"/>
    <w:rsid w:val="00131358"/>
    <w:rsid w:val="00140AB4"/>
    <w:rsid w:val="0014427F"/>
    <w:rsid w:val="001A7170"/>
    <w:rsid w:val="001F7BF8"/>
    <w:rsid w:val="00236F0F"/>
    <w:rsid w:val="00293DCE"/>
    <w:rsid w:val="00406A24"/>
    <w:rsid w:val="00406B9D"/>
    <w:rsid w:val="00443E9B"/>
    <w:rsid w:val="0049443D"/>
    <w:rsid w:val="004A10E1"/>
    <w:rsid w:val="004B262C"/>
    <w:rsid w:val="00563FA1"/>
    <w:rsid w:val="00586380"/>
    <w:rsid w:val="005C0674"/>
    <w:rsid w:val="006521B4"/>
    <w:rsid w:val="00663974"/>
    <w:rsid w:val="006C0224"/>
    <w:rsid w:val="006D0996"/>
    <w:rsid w:val="00731D3D"/>
    <w:rsid w:val="0073732C"/>
    <w:rsid w:val="00767802"/>
    <w:rsid w:val="00776F75"/>
    <w:rsid w:val="0086069B"/>
    <w:rsid w:val="00AD05C1"/>
    <w:rsid w:val="00B41427"/>
    <w:rsid w:val="00C30956"/>
    <w:rsid w:val="00C31DAD"/>
    <w:rsid w:val="00D609D5"/>
    <w:rsid w:val="00DA2650"/>
    <w:rsid w:val="00E96321"/>
    <w:rsid w:val="00F64081"/>
    <w:rsid w:val="00F64C92"/>
    <w:rsid w:val="00F91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1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F0B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262C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4B262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B262C"/>
    <w:rPr>
      <w:rFonts w:ascii="Times New Roman" w:eastAsia="宋体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F64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64081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64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64081"/>
    <w:rPr>
      <w:rFonts w:ascii="Times New Roman" w:eastAsia="宋体" w:hAnsi="Times New Roman" w:cs="Times New Roman"/>
      <w:sz w:val="18"/>
      <w:szCs w:val="18"/>
    </w:rPr>
  </w:style>
  <w:style w:type="table" w:styleId="TableGrid">
    <w:name w:val="Table Grid"/>
    <w:basedOn w:val="TableNormal"/>
    <w:uiPriority w:val="99"/>
    <w:rsid w:val="006C0224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782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4</Pages>
  <Words>127</Words>
  <Characters>728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教师</dc:creator>
  <cp:keywords/>
  <dc:description/>
  <cp:lastModifiedBy>JIE</cp:lastModifiedBy>
  <cp:revision>2</cp:revision>
  <cp:lastPrinted>2013-12-09T05:43:00Z</cp:lastPrinted>
  <dcterms:created xsi:type="dcterms:W3CDTF">2013-12-09T06:30:00Z</dcterms:created>
  <dcterms:modified xsi:type="dcterms:W3CDTF">2013-12-09T06:30:00Z</dcterms:modified>
</cp:coreProperties>
</file>